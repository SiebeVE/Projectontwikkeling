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0523287"/>
        <w:docPartObj>
          <w:docPartGallery w:val="Cover Pages"/>
          <w:docPartUnique/>
        </w:docPartObj>
      </w:sdtPr>
      <w:sdtEndPr>
        <w:rPr>
          <w:b/>
          <w:bCs/>
        </w:rPr>
      </w:sdtEndPr>
      <w:sdtContent>
        <w:sdt>
          <w:sdtPr>
            <w:id w:val="-1724750495"/>
            <w15:appearance w15:val="hidden"/>
          </w:sdtPr>
          <w:sdtEndPr/>
          <w:sdtContent>
            <w:p w14:paraId="5A1CBF7A" w14:textId="77777777" w:rsidR="003E4BB5" w:rsidRDefault="003E4BB5">
              <w:r>
                <w:rPr>
                  <w:noProof/>
                  <w:lang w:eastAsia="nl-NL"/>
                </w:rPr>
                <mc:AlternateContent>
                  <mc:Choice Requires="wps">
                    <w:drawing>
                      <wp:anchor distT="0" distB="0" distL="114300" distR="114300" simplePos="0" relativeHeight="251663360" behindDoc="0" locked="0" layoutInCell="1" allowOverlap="1" wp14:anchorId="5CC32B5D" wp14:editId="466365C7">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Tekstvak 6" descr="Titel, subtitel en samenvatting"/>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351009A" w14:textId="77777777" w:rsidR="003E4BB5" w:rsidRPr="00E46AEF" w:rsidRDefault="00582D2E">
                                    <w:pPr>
                                      <w:pStyle w:val="Titel1"/>
                                    </w:pPr>
                                    <w:sdt>
                                      <w:sdtPr>
                                        <w:alias w:val="Titel"/>
                                        <w:tag w:val=""/>
                                        <w:id w:val="701364701"/>
                                        <w:placeholder>
                                          <w:docPart w:val="AC637016DB9D4D04A08DF7FFA339C74A"/>
                                        </w:placeholder>
                                        <w:dataBinding w:prefixMappings="xmlns:ns0='http://purl.org/dc/elements/1.1/' xmlns:ns1='http://schemas.openxmlformats.org/package/2006/metadata/core-properties' " w:xpath="/ns1:coreProperties[1]/ns0:title[1]" w:storeItemID="{6C3C8BC8-F283-45AE-878A-BAB7291924A1}"/>
                                        <w:text/>
                                      </w:sdtPr>
                                      <w:sdtEndPr/>
                                      <w:sdtContent>
                                        <w:r w:rsidR="00B10F0A">
                                          <w:t>Project a</w:t>
                                        </w:r>
                                      </w:sdtContent>
                                    </w:sdt>
                                  </w:p>
                                  <w:p w14:paraId="6590EFA8" w14:textId="77777777" w:rsidR="003E4BB5" w:rsidRPr="00E46AEF" w:rsidRDefault="00B10F0A">
                                    <w:pPr>
                                      <w:pStyle w:val="Subtitel"/>
                                    </w:pPr>
                                    <w:r>
                                      <w:t>mct 2015-2016</w:t>
                                    </w:r>
                                  </w:p>
                                  <w:sdt>
                                    <w:sdtPr>
                                      <w:alias w:val="Samenvatting"/>
                                      <w:id w:val="106622669"/>
                                      <w:placeholder>
                                        <w:docPart w:val="54A746E2EDB842209CA52B981B6BECF1"/>
                                      </w:placeholder>
                                      <w:dataBinding w:prefixMappings="xmlns:ns0='http://schemas.microsoft.com/office/2006/coverPageProps'" w:xpath="/ns0:CoverPageProperties[1]/ns0:Abstract[1]" w:storeItemID="{55AF091B-3C7A-41E3-B477-F2FDAA23CFDA}"/>
                                      <w:text/>
                                    </w:sdtPr>
                                    <w:sdtEndPr/>
                                    <w:sdtContent>
                                      <w:p w14:paraId="0446E676" w14:textId="77777777" w:rsidR="003E4BB5" w:rsidRPr="00E46AEF" w:rsidRDefault="00B10F0A">
                                        <w:pPr>
                                          <w:pStyle w:val="Samenvatting"/>
                                        </w:pPr>
                                        <w:r>
                                          <w:t>Project A is een website gemaakt voor stad Antwerpen met als doel projecten tot bij de inwoners te brengen en polsen of er interesse is om het project te realiseren.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5CC32B5D" id="_x0000_t202" coordsize="21600,21600" o:spt="202" path="m,l,21600r21600,l21600,xe">
                        <v:stroke joinstyle="miter"/>
                        <v:path gradientshapeok="t" o:connecttype="rect"/>
                      </v:shapetype>
                      <v:shape id="Tekstvak 6" o:spid="_x0000_s1026" type="#_x0000_t202" alt="Titel, subtitel en samenvatting" style="position:absolute;margin-left:0;margin-top:0;width:456pt;height:489pt;z-index:251663360;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" filled="f" stroked="f" strokeweight=".5pt">
                        <v:textbox inset="0,0,0,0">
                          <w:txbxContent>
                            <w:p w14:paraId="5351009A" w14:textId="77777777" w:rsidR="003E4BB5" w:rsidRPr="00E46AEF" w:rsidRDefault="006C6386">
                              <w:pPr>
                                <w:pStyle w:val="Titel1"/>
                              </w:pPr>
                              <w:sdt>
                                <w:sdtPr>
                                  <w:alias w:val="Titel"/>
                                  <w:tag w:val=""/>
                                  <w:id w:val="701364701"/>
                                  <w:placeholder>
                                    <w:docPart w:val="AC637016DB9D4D04A08DF7FFA339C74A"/>
                                  </w:placeholder>
                                  <w:dataBinding w:prefixMappings="xmlns:ns0='http://purl.org/dc/elements/1.1/' xmlns:ns1='http://schemas.openxmlformats.org/package/2006/metadata/core-properties' " w:xpath="/ns1:coreProperties[1]/ns0:title[1]" w:storeItemID="{6C3C8BC8-F283-45AE-878A-BAB7291924A1}"/>
                                  <w:text/>
                                </w:sdtPr>
                                <w:sdtEndPr/>
                                <w:sdtContent>
                                  <w:r w:rsidR="00B10F0A">
                                    <w:t>Project a</w:t>
                                  </w:r>
                                </w:sdtContent>
                              </w:sdt>
                            </w:p>
                            <w:p w14:paraId="6590EFA8" w14:textId="77777777" w:rsidR="003E4BB5" w:rsidRPr="00E46AEF" w:rsidRDefault="00B10F0A">
                              <w:pPr>
                                <w:pStyle w:val="Subtitel"/>
                              </w:pPr>
                              <w:r>
                                <w:t>mct 2015-2016</w:t>
                              </w:r>
                            </w:p>
                            <w:sdt>
                              <w:sdtPr>
                                <w:alias w:val="Samenvatting"/>
                                <w:id w:val="106622669"/>
                                <w:placeholder>
                                  <w:docPart w:val="54A746E2EDB842209CA52B981B6BECF1"/>
                                </w:placeholder>
                                <w:dataBinding w:prefixMappings="xmlns:ns0='http://schemas.microsoft.com/office/2006/coverPageProps'" w:xpath="/ns0:CoverPageProperties[1]/ns0:Abstract[1]" w:storeItemID="{55AF091B-3C7A-41E3-B477-F2FDAA23CFDA}"/>
                                <w:text/>
                              </w:sdtPr>
                              <w:sdtEndPr/>
                              <w:sdtContent>
                                <w:p w14:paraId="0446E676" w14:textId="77777777" w:rsidR="003E4BB5" w:rsidRPr="00E46AEF" w:rsidRDefault="00B10F0A">
                                  <w:pPr>
                                    <w:pStyle w:val="Samenvatting"/>
                                  </w:pPr>
                                  <w:r>
                                    <w:t>Project A is een website gemaakt voor stad Antwerpen met als doel projecten tot bij de inwoners te brengen en polsen of er interesse is om het project te realiseren.</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6"/>
                  <w:lang w:eastAsia="nl-NL"/>
                </w:rPr>
                <mc:AlternateContent>
                  <mc:Choice Requires="wps">
                    <w:drawing>
                      <wp:anchor distT="0" distB="0" distL="114300" distR="114300" simplePos="0" relativeHeight="251664384" behindDoc="0" locked="0" layoutInCell="0" allowOverlap="0" wp14:anchorId="6E4458B5" wp14:editId="4F0C1AA7">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kstvak 3" descr="Contactgevens bedrijf"/>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14:paraId="46E5BD98" w14:textId="77777777" w:rsidR="003E4BB5" w:rsidRPr="00E46AEF" w:rsidRDefault="00B10F0A">
                                        <w:pPr>
                                          <w:pStyle w:val="Geenregelafstand"/>
                                          <w:rPr>
                                            <w:kern w:val="20"/>
                                          </w:rPr>
                                        </w:pPr>
                                        <w:r>
                                          <w:rPr>
                                            <w:kern w:val="20"/>
                                          </w:rPr>
                                          <w:t>Team Tof</w:t>
                                        </w:r>
                                      </w:p>
                                    </w:sdtContent>
                                  </w:sdt>
                                  <w:p w14:paraId="76A75704" w14:textId="2D928BCB" w:rsidR="003E4BB5" w:rsidRPr="00E46AEF" w:rsidRDefault="00582D2E">
                                    <w:pPr>
                                      <w:pStyle w:val="Geenregelafstand"/>
                                    </w:pPr>
                                    <w:sdt>
                                      <w:sdtPr>
                                        <w:rPr>
                                          <w:rFonts w:ascii="Times New Roman" w:eastAsia="Times New Roman" w:hAnsi="Times New Roman" w:cs="Times New Roman"/>
                                          <w:color w:val="auto"/>
                                          <w:sz w:val="24"/>
                                          <w:szCs w:val="24"/>
                                          <w:lang w:eastAsia="nl-NL"/>
                                        </w:rPr>
                                        <w:alias w:val="Adres"/>
                                        <w:tag w:val="Adres"/>
                                        <w:id w:val="985824367"/>
                                        <w:dataBinding w:prefixMappings="xmlns:ns0='http://schemas.microsoft.com/office/2006/coverPageProps' " w:xpath="/ns0:CoverPageProperties[1]/ns0:CompanyAddress[1]" w:storeItemID="{55AF091B-3C7A-41E3-B477-F2FDAA23CFDA}"/>
                                        <w:text w:multiLine="1"/>
                                      </w:sdtPr>
                                      <w:sdtEndPr/>
                                      <w:sdtContent>
                                        <w:r w:rsidR="00556EF1">
                                          <w:rPr>
                                            <w:rFonts w:ascii="Times New Roman" w:eastAsia="Times New Roman" w:hAnsi="Times New Roman" w:cs="Times New Roman"/>
                                            <w:color w:val="auto"/>
                                            <w:sz w:val="24"/>
                                            <w:szCs w:val="24"/>
                                            <w:lang w:eastAsia="nl-NL"/>
                                          </w:rPr>
                                          <w:t>Karel de Grote Hogeschool</w:t>
                                        </w:r>
                                      </w:sdtContent>
                                    </w:sdt>
                                  </w:p>
                                  <w:p w14:paraId="0CC23CC0" w14:textId="6AFECEA9" w:rsidR="003E4BB5" w:rsidRPr="00E46AEF" w:rsidRDefault="003E4BB5">
                                    <w:pPr>
                                      <w:pStyle w:val="Geenregelafstand"/>
                                    </w:pPr>
                                  </w:p>
                                  <w:p w14:paraId="12A154D0" w14:textId="77777777" w:rsidR="003E4BB5" w:rsidRPr="00E46AEF" w:rsidRDefault="003E4BB5">
                                    <w:pPr>
                                      <w:pStyle w:val="Geenregelafstand"/>
                                    </w:pP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rsidR="00B10F0A">
                                          <w:t xml:space="preserve">     </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523F78D7" w14:textId="77777777" w:rsidR="003E4BB5" w:rsidRPr="00E46AEF" w:rsidRDefault="00B10F0A">
                                        <w:r>
                                          <w:t xml:space="preserve">     </w:t>
                                        </w:r>
                                      </w:p>
                                    </w:sdtContent>
                                  </w:sdt>
                                  <w:p w14:paraId="680BC2AB" w14:textId="77777777" w:rsidR="003E4BB5" w:rsidRPr="00E46AEF" w:rsidRDefault="003E4BB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6E4458B5" id="_x0000_t202" coordsize="21600,21600" o:spt="202" path="m,l,21600r21600,l21600,xe">
                        <v:stroke joinstyle="miter"/>
                        <v:path gradientshapeok="t" o:connecttype="rect"/>
                      </v:shapetype>
                      <v:shape id="Tekstvak 3" o:spid="_x0000_s1027" type="#_x0000_t202" alt="Contactgevens bedrijf" style="position:absolute;margin-left:0;margin-top:0;width:492pt;height:101.25pt;z-index:251664384;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" o:allowincell="f" o:allowoverlap="f" filled="f" stroked="f" strokeweight=".5pt">
                        <v:textbox style="mso-fit-shape-to-text:t" inset="0,0,0,0">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14:paraId="46E5BD98" w14:textId="77777777" w:rsidR="003E4BB5" w:rsidRPr="00E46AEF" w:rsidRDefault="00B10F0A">
                                  <w:pPr>
                                    <w:pStyle w:val="Geenregelafstand"/>
                                    <w:rPr>
                                      <w:kern w:val="20"/>
                                    </w:rPr>
                                  </w:pPr>
                                  <w:r>
                                    <w:rPr>
                                      <w:kern w:val="20"/>
                                    </w:rPr>
                                    <w:t>Team Tof</w:t>
                                  </w:r>
                                </w:p>
                              </w:sdtContent>
                            </w:sdt>
                            <w:p w14:paraId="76A75704" w14:textId="2D928BCB" w:rsidR="003E4BB5" w:rsidRPr="00E46AEF" w:rsidRDefault="00E555DF">
                              <w:pPr>
                                <w:pStyle w:val="Geenregelafstand"/>
                              </w:pPr>
                              <w:sdt>
                                <w:sdtPr>
                                  <w:rPr>
                                    <w:rFonts w:ascii="Times New Roman" w:eastAsia="Times New Roman" w:hAnsi="Times New Roman" w:cs="Times New Roman"/>
                                    <w:color w:val="auto"/>
                                    <w:sz w:val="24"/>
                                    <w:szCs w:val="24"/>
                                    <w:lang w:eastAsia="nl-NL"/>
                                  </w:rPr>
                                  <w:alias w:val="Adres"/>
                                  <w:tag w:val="Adres"/>
                                  <w:id w:val="985824367"/>
                                  <w:dataBinding w:prefixMappings="xmlns:ns0='http://schemas.microsoft.com/office/2006/coverPageProps' " w:xpath="/ns0:CoverPageProperties[1]/ns0:CompanyAddress[1]" w:storeItemID="{55AF091B-3C7A-41E3-B477-F2FDAA23CFDA}"/>
                                  <w:text w:multiLine="1"/>
                                </w:sdtPr>
                                <w:sdtEndPr/>
                                <w:sdtContent>
                                  <w:r w:rsidR="00556EF1">
                                    <w:rPr>
                                      <w:rFonts w:ascii="Times New Roman" w:eastAsia="Times New Roman" w:hAnsi="Times New Roman" w:cs="Times New Roman"/>
                                      <w:color w:val="auto"/>
                                      <w:sz w:val="24"/>
                                      <w:szCs w:val="24"/>
                                      <w:lang w:eastAsia="nl-NL"/>
                                    </w:rPr>
                                    <w:t>Karel de Grote Hogeschool</w:t>
                                  </w:r>
                                </w:sdtContent>
                              </w:sdt>
                            </w:p>
                            <w:p w14:paraId="0CC23CC0" w14:textId="6AFECEA9" w:rsidR="003E4BB5" w:rsidRPr="00E46AEF" w:rsidRDefault="003E4BB5">
                              <w:pPr>
                                <w:pStyle w:val="Geenregelafstand"/>
                              </w:pPr>
                            </w:p>
                            <w:p w14:paraId="12A154D0" w14:textId="77777777" w:rsidR="003E4BB5" w:rsidRPr="00E46AEF" w:rsidRDefault="003E4BB5">
                              <w:pPr>
                                <w:pStyle w:val="Geenregelafstand"/>
                              </w:pP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rsidR="00B10F0A">
                                    <w:t xml:space="preserve">     </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523F78D7" w14:textId="77777777" w:rsidR="003E4BB5" w:rsidRPr="00E46AEF" w:rsidRDefault="00B10F0A">
                                  <w:r>
                                    <w:t xml:space="preserve">     </w:t>
                                  </w:r>
                                </w:p>
                              </w:sdtContent>
                            </w:sdt>
                            <w:p w14:paraId="680BC2AB" w14:textId="77777777" w:rsidR="003E4BB5" w:rsidRPr="00E46AEF" w:rsidRDefault="003E4BB5"/>
                          </w:txbxContent>
                        </v:textbox>
                        <w10:wrap type="topAndBottom" anchorx="page" anchory="page"/>
                      </v:shape>
                    </w:pict>
                  </mc:Fallback>
                </mc:AlternateContent>
              </w:r>
            </w:p>
          </w:sdtContent>
        </w:sdt>
        <w:p w14:paraId="1BEA883C" w14:textId="77777777" w:rsidR="003E4BB5" w:rsidRDefault="003E4BB5"/>
        <w:p w14:paraId="0F792244" w14:textId="77777777" w:rsidR="003E4BB5" w:rsidRDefault="003E4BB5">
          <w:r>
            <w:rPr>
              <w:b/>
              <w:bCs/>
            </w:rPr>
            <w:br w:type="page"/>
          </w:r>
        </w:p>
      </w:sdtContent>
    </w:sdt>
    <w:sdt>
      <w:sdtPr>
        <w:rPr>
          <w:rFonts w:asciiTheme="minorHAnsi" w:eastAsiaTheme="minorHAnsi" w:hAnsiTheme="minorHAnsi" w:cstheme="minorBidi"/>
          <w:b w:val="0"/>
          <w:bCs w:val="0"/>
          <w:color w:val="595959" w:themeColor="text1" w:themeTint="A6"/>
          <w:kern w:val="20"/>
          <w:sz w:val="20"/>
          <w:szCs w:val="20"/>
        </w:rPr>
        <w:id w:val="1976643796"/>
        <w:docPartObj>
          <w:docPartGallery w:val="Table of Contents"/>
          <w:docPartUnique/>
        </w:docPartObj>
      </w:sdtPr>
      <w:sdtEndPr/>
      <w:sdtContent>
        <w:p w14:paraId="35245495" w14:textId="77777777" w:rsidR="00D20624" w:rsidRPr="004649B4" w:rsidRDefault="00D20624" w:rsidP="004649B4">
          <w:pPr>
            <w:pStyle w:val="Kopvaninhoudsopgave"/>
            <w:spacing w:before="0" w:after="360"/>
            <w:ind w:left="-284"/>
            <w:rPr>
              <w:rFonts w:asciiTheme="minorHAnsi" w:hAnsiTheme="minorHAnsi"/>
              <w:b w:val="0"/>
              <w:sz w:val="36"/>
            </w:rPr>
          </w:pPr>
          <w:r w:rsidRPr="004649B4">
            <w:rPr>
              <w:rFonts w:asciiTheme="minorHAnsi" w:hAnsiTheme="minorHAnsi"/>
              <w:b w:val="0"/>
              <w:sz w:val="36"/>
            </w:rPr>
            <w:t>Inhoud</w:t>
          </w:r>
        </w:p>
        <w:p w14:paraId="6911B161" w14:textId="32988740" w:rsidR="00556EF1" w:rsidRDefault="004649B4">
          <w:pPr>
            <w:pStyle w:val="Inhopg1"/>
            <w:tabs>
              <w:tab w:val="right" w:leader="underscore" w:pos="8873"/>
            </w:tabs>
            <w:rPr>
              <w:rFonts w:eastAsiaTheme="minorEastAsia"/>
              <w:noProof/>
              <w:color w:val="auto"/>
              <w:kern w:val="0"/>
              <w:sz w:val="22"/>
              <w:szCs w:val="22"/>
              <w:lang w:val="nl-BE" w:eastAsia="nl-BE"/>
            </w:rPr>
          </w:pPr>
          <w:r>
            <w:fldChar w:fldCharType="begin"/>
          </w:r>
          <w:r>
            <w:instrText xml:space="preserve"> TOC \o "1-1" \h \z \u </w:instrText>
          </w:r>
          <w:r>
            <w:fldChar w:fldCharType="separate"/>
          </w:r>
          <w:hyperlink w:anchor="_Toc444549268" w:history="1">
            <w:r w:rsidR="00556EF1" w:rsidRPr="001F69E6">
              <w:rPr>
                <w:rStyle w:val="Hyperlink"/>
                <w:noProof/>
              </w:rPr>
              <w:t>Korte beschrijving project</w:t>
            </w:r>
            <w:r w:rsidR="00556EF1">
              <w:rPr>
                <w:noProof/>
                <w:webHidden/>
              </w:rPr>
              <w:tab/>
            </w:r>
            <w:r w:rsidR="00556EF1">
              <w:rPr>
                <w:noProof/>
                <w:webHidden/>
              </w:rPr>
              <w:fldChar w:fldCharType="begin"/>
            </w:r>
            <w:r w:rsidR="00556EF1">
              <w:rPr>
                <w:noProof/>
                <w:webHidden/>
              </w:rPr>
              <w:instrText xml:space="preserve"> PAGEREF _Toc444549268 \h </w:instrText>
            </w:r>
            <w:r w:rsidR="00556EF1">
              <w:rPr>
                <w:noProof/>
                <w:webHidden/>
              </w:rPr>
            </w:r>
            <w:r w:rsidR="00556EF1">
              <w:rPr>
                <w:noProof/>
                <w:webHidden/>
              </w:rPr>
              <w:fldChar w:fldCharType="separate"/>
            </w:r>
            <w:r w:rsidR="00031947">
              <w:rPr>
                <w:noProof/>
                <w:webHidden/>
              </w:rPr>
              <w:t>1</w:t>
            </w:r>
            <w:r w:rsidR="00556EF1">
              <w:rPr>
                <w:noProof/>
                <w:webHidden/>
              </w:rPr>
              <w:fldChar w:fldCharType="end"/>
            </w:r>
          </w:hyperlink>
        </w:p>
        <w:p w14:paraId="66CEC8F4" w14:textId="43BAE38C" w:rsidR="00556EF1" w:rsidRDefault="00582D2E">
          <w:pPr>
            <w:pStyle w:val="Inhopg1"/>
            <w:tabs>
              <w:tab w:val="right" w:leader="underscore" w:pos="8873"/>
            </w:tabs>
            <w:rPr>
              <w:rFonts w:eastAsiaTheme="minorEastAsia"/>
              <w:noProof/>
              <w:color w:val="auto"/>
              <w:kern w:val="0"/>
              <w:sz w:val="22"/>
              <w:szCs w:val="22"/>
              <w:lang w:val="nl-BE" w:eastAsia="nl-BE"/>
            </w:rPr>
          </w:pPr>
          <w:hyperlink w:anchor="_Toc444549269" w:history="1">
            <w:r w:rsidR="00556EF1" w:rsidRPr="001F69E6">
              <w:rPr>
                <w:rStyle w:val="Hyperlink"/>
                <w:noProof/>
              </w:rPr>
              <w:t>Use Case Model</w:t>
            </w:r>
            <w:r w:rsidR="00556EF1">
              <w:rPr>
                <w:noProof/>
                <w:webHidden/>
              </w:rPr>
              <w:tab/>
            </w:r>
            <w:r w:rsidR="00556EF1">
              <w:rPr>
                <w:noProof/>
                <w:webHidden/>
              </w:rPr>
              <w:fldChar w:fldCharType="begin"/>
            </w:r>
            <w:r w:rsidR="00556EF1">
              <w:rPr>
                <w:noProof/>
                <w:webHidden/>
              </w:rPr>
              <w:instrText xml:space="preserve"> PAGEREF _Toc444549269 \h </w:instrText>
            </w:r>
            <w:r w:rsidR="00556EF1">
              <w:rPr>
                <w:noProof/>
                <w:webHidden/>
              </w:rPr>
            </w:r>
            <w:r w:rsidR="00556EF1">
              <w:rPr>
                <w:noProof/>
                <w:webHidden/>
              </w:rPr>
              <w:fldChar w:fldCharType="separate"/>
            </w:r>
            <w:r w:rsidR="00031947">
              <w:rPr>
                <w:noProof/>
                <w:webHidden/>
              </w:rPr>
              <w:t>2</w:t>
            </w:r>
            <w:r w:rsidR="00556EF1">
              <w:rPr>
                <w:noProof/>
                <w:webHidden/>
              </w:rPr>
              <w:fldChar w:fldCharType="end"/>
            </w:r>
          </w:hyperlink>
        </w:p>
        <w:p w14:paraId="26001601" w14:textId="7E4B9A12" w:rsidR="00556EF1" w:rsidRDefault="00582D2E">
          <w:pPr>
            <w:pStyle w:val="Inhopg1"/>
            <w:tabs>
              <w:tab w:val="right" w:leader="underscore" w:pos="8873"/>
            </w:tabs>
            <w:rPr>
              <w:rFonts w:eastAsiaTheme="minorEastAsia"/>
              <w:noProof/>
              <w:color w:val="auto"/>
              <w:kern w:val="0"/>
              <w:sz w:val="22"/>
              <w:szCs w:val="22"/>
              <w:lang w:val="nl-BE" w:eastAsia="nl-BE"/>
            </w:rPr>
          </w:pPr>
          <w:hyperlink w:anchor="_Toc444549270" w:history="1">
            <w:r w:rsidR="00556EF1" w:rsidRPr="001F69E6">
              <w:rPr>
                <w:rStyle w:val="Hyperlink"/>
                <w:noProof/>
              </w:rPr>
              <w:t>Use Cases</w:t>
            </w:r>
            <w:r w:rsidR="00556EF1">
              <w:rPr>
                <w:noProof/>
                <w:webHidden/>
              </w:rPr>
              <w:tab/>
            </w:r>
            <w:r w:rsidR="00556EF1">
              <w:rPr>
                <w:noProof/>
                <w:webHidden/>
              </w:rPr>
              <w:fldChar w:fldCharType="begin"/>
            </w:r>
            <w:r w:rsidR="00556EF1">
              <w:rPr>
                <w:noProof/>
                <w:webHidden/>
              </w:rPr>
              <w:instrText xml:space="preserve"> PAGEREF _Toc444549270 \h </w:instrText>
            </w:r>
            <w:r w:rsidR="00556EF1">
              <w:rPr>
                <w:noProof/>
                <w:webHidden/>
              </w:rPr>
            </w:r>
            <w:r w:rsidR="00556EF1">
              <w:rPr>
                <w:noProof/>
                <w:webHidden/>
              </w:rPr>
              <w:fldChar w:fldCharType="separate"/>
            </w:r>
            <w:r w:rsidR="00031947">
              <w:rPr>
                <w:noProof/>
                <w:webHidden/>
              </w:rPr>
              <w:t>2</w:t>
            </w:r>
            <w:r w:rsidR="00556EF1">
              <w:rPr>
                <w:noProof/>
                <w:webHidden/>
              </w:rPr>
              <w:fldChar w:fldCharType="end"/>
            </w:r>
          </w:hyperlink>
        </w:p>
        <w:p w14:paraId="6C58E446" w14:textId="21E43AF7" w:rsidR="00556EF1" w:rsidRDefault="00582D2E">
          <w:pPr>
            <w:pStyle w:val="Inhopg1"/>
            <w:tabs>
              <w:tab w:val="right" w:leader="underscore" w:pos="8873"/>
            </w:tabs>
            <w:rPr>
              <w:rFonts w:eastAsiaTheme="minorEastAsia"/>
              <w:noProof/>
              <w:color w:val="auto"/>
              <w:kern w:val="0"/>
              <w:sz w:val="22"/>
              <w:szCs w:val="22"/>
              <w:lang w:val="nl-BE" w:eastAsia="nl-BE"/>
            </w:rPr>
          </w:pPr>
          <w:hyperlink w:anchor="_Toc444549271" w:history="1">
            <w:r w:rsidR="00556EF1" w:rsidRPr="001F69E6">
              <w:rPr>
                <w:rStyle w:val="Hyperlink"/>
                <w:noProof/>
              </w:rPr>
              <w:t>Niet Functionele Requirements</w:t>
            </w:r>
            <w:r w:rsidR="00556EF1">
              <w:rPr>
                <w:noProof/>
                <w:webHidden/>
              </w:rPr>
              <w:tab/>
            </w:r>
            <w:r w:rsidR="00556EF1">
              <w:rPr>
                <w:noProof/>
                <w:webHidden/>
              </w:rPr>
              <w:fldChar w:fldCharType="begin"/>
            </w:r>
            <w:r w:rsidR="00556EF1">
              <w:rPr>
                <w:noProof/>
                <w:webHidden/>
              </w:rPr>
              <w:instrText xml:space="preserve"> PAGEREF _Toc444549271 \h </w:instrText>
            </w:r>
            <w:r w:rsidR="00556EF1">
              <w:rPr>
                <w:noProof/>
                <w:webHidden/>
              </w:rPr>
            </w:r>
            <w:r w:rsidR="00556EF1">
              <w:rPr>
                <w:noProof/>
                <w:webHidden/>
              </w:rPr>
              <w:fldChar w:fldCharType="separate"/>
            </w:r>
            <w:r w:rsidR="00031947">
              <w:rPr>
                <w:noProof/>
                <w:webHidden/>
              </w:rPr>
              <w:t>4</w:t>
            </w:r>
            <w:r w:rsidR="00556EF1">
              <w:rPr>
                <w:noProof/>
                <w:webHidden/>
              </w:rPr>
              <w:fldChar w:fldCharType="end"/>
            </w:r>
          </w:hyperlink>
        </w:p>
        <w:p w14:paraId="293A4F50" w14:textId="41B30100" w:rsidR="00556EF1" w:rsidRDefault="00582D2E">
          <w:pPr>
            <w:pStyle w:val="Inhopg1"/>
            <w:tabs>
              <w:tab w:val="right" w:leader="underscore" w:pos="8873"/>
            </w:tabs>
            <w:rPr>
              <w:rFonts w:eastAsiaTheme="minorEastAsia"/>
              <w:noProof/>
              <w:color w:val="auto"/>
              <w:kern w:val="0"/>
              <w:sz w:val="22"/>
              <w:szCs w:val="22"/>
              <w:lang w:val="nl-BE" w:eastAsia="nl-BE"/>
            </w:rPr>
          </w:pPr>
          <w:hyperlink w:anchor="_Toc444549272" w:history="1">
            <w:r w:rsidR="00556EF1" w:rsidRPr="001F69E6">
              <w:rPr>
                <w:rStyle w:val="Hyperlink"/>
                <w:noProof/>
              </w:rPr>
              <w:t>Domain Model</w:t>
            </w:r>
            <w:r w:rsidR="00556EF1">
              <w:rPr>
                <w:noProof/>
                <w:webHidden/>
              </w:rPr>
              <w:tab/>
            </w:r>
            <w:r w:rsidR="00556EF1">
              <w:rPr>
                <w:noProof/>
                <w:webHidden/>
              </w:rPr>
              <w:fldChar w:fldCharType="begin"/>
            </w:r>
            <w:r w:rsidR="00556EF1">
              <w:rPr>
                <w:noProof/>
                <w:webHidden/>
              </w:rPr>
              <w:instrText xml:space="preserve"> PAGEREF _Toc444549272 \h </w:instrText>
            </w:r>
            <w:r w:rsidR="00556EF1">
              <w:rPr>
                <w:noProof/>
                <w:webHidden/>
              </w:rPr>
            </w:r>
            <w:r w:rsidR="00556EF1">
              <w:rPr>
                <w:noProof/>
                <w:webHidden/>
              </w:rPr>
              <w:fldChar w:fldCharType="separate"/>
            </w:r>
            <w:r w:rsidR="00031947">
              <w:rPr>
                <w:noProof/>
                <w:webHidden/>
              </w:rPr>
              <w:t>5</w:t>
            </w:r>
            <w:r w:rsidR="00556EF1">
              <w:rPr>
                <w:noProof/>
                <w:webHidden/>
              </w:rPr>
              <w:fldChar w:fldCharType="end"/>
            </w:r>
          </w:hyperlink>
        </w:p>
        <w:p w14:paraId="3D016988" w14:textId="5159DEAB" w:rsidR="00556EF1" w:rsidRDefault="00582D2E">
          <w:pPr>
            <w:pStyle w:val="Inhopg1"/>
            <w:tabs>
              <w:tab w:val="right" w:leader="underscore" w:pos="8873"/>
            </w:tabs>
            <w:rPr>
              <w:rFonts w:eastAsiaTheme="minorEastAsia"/>
              <w:noProof/>
              <w:color w:val="auto"/>
              <w:kern w:val="0"/>
              <w:sz w:val="22"/>
              <w:szCs w:val="22"/>
              <w:lang w:val="nl-BE" w:eastAsia="nl-BE"/>
            </w:rPr>
          </w:pPr>
          <w:hyperlink w:anchor="_Toc444549273" w:history="1">
            <w:r w:rsidR="00556EF1" w:rsidRPr="001F69E6">
              <w:rPr>
                <w:rStyle w:val="Hyperlink"/>
                <w:noProof/>
              </w:rPr>
              <w:t>Projectleden</w:t>
            </w:r>
            <w:r w:rsidR="00556EF1">
              <w:rPr>
                <w:noProof/>
                <w:webHidden/>
              </w:rPr>
              <w:tab/>
            </w:r>
            <w:r w:rsidR="00556EF1">
              <w:rPr>
                <w:noProof/>
                <w:webHidden/>
              </w:rPr>
              <w:fldChar w:fldCharType="begin"/>
            </w:r>
            <w:r w:rsidR="00556EF1">
              <w:rPr>
                <w:noProof/>
                <w:webHidden/>
              </w:rPr>
              <w:instrText xml:space="preserve"> PAGEREF _Toc444549273 \h </w:instrText>
            </w:r>
            <w:r w:rsidR="00556EF1">
              <w:rPr>
                <w:noProof/>
                <w:webHidden/>
              </w:rPr>
            </w:r>
            <w:r w:rsidR="00556EF1">
              <w:rPr>
                <w:noProof/>
                <w:webHidden/>
              </w:rPr>
              <w:fldChar w:fldCharType="separate"/>
            </w:r>
            <w:r w:rsidR="00031947">
              <w:rPr>
                <w:noProof/>
                <w:webHidden/>
              </w:rPr>
              <w:t>6</w:t>
            </w:r>
            <w:r w:rsidR="00556EF1">
              <w:rPr>
                <w:noProof/>
                <w:webHidden/>
              </w:rPr>
              <w:fldChar w:fldCharType="end"/>
            </w:r>
          </w:hyperlink>
        </w:p>
        <w:p w14:paraId="7A3A6C75" w14:textId="0899D1EA" w:rsidR="00556EF1" w:rsidRDefault="00582D2E">
          <w:pPr>
            <w:pStyle w:val="Inhopg1"/>
            <w:tabs>
              <w:tab w:val="right" w:leader="underscore" w:pos="8873"/>
            </w:tabs>
            <w:rPr>
              <w:rFonts w:eastAsiaTheme="minorEastAsia"/>
              <w:noProof/>
              <w:color w:val="auto"/>
              <w:kern w:val="0"/>
              <w:sz w:val="22"/>
              <w:szCs w:val="22"/>
              <w:lang w:val="nl-BE" w:eastAsia="nl-BE"/>
            </w:rPr>
          </w:pPr>
          <w:hyperlink w:anchor="_Toc444549274" w:history="1">
            <w:r w:rsidR="00556EF1" w:rsidRPr="001F69E6">
              <w:rPr>
                <w:rStyle w:val="Hyperlink"/>
                <w:noProof/>
              </w:rPr>
              <w:t>Wireframes</w:t>
            </w:r>
            <w:r w:rsidR="00556EF1">
              <w:rPr>
                <w:noProof/>
                <w:webHidden/>
              </w:rPr>
              <w:tab/>
            </w:r>
            <w:r w:rsidR="00556EF1">
              <w:rPr>
                <w:noProof/>
                <w:webHidden/>
              </w:rPr>
              <w:fldChar w:fldCharType="begin"/>
            </w:r>
            <w:r w:rsidR="00556EF1">
              <w:rPr>
                <w:noProof/>
                <w:webHidden/>
              </w:rPr>
              <w:instrText xml:space="preserve"> PAGEREF _Toc444549274 \h </w:instrText>
            </w:r>
            <w:r w:rsidR="00556EF1">
              <w:rPr>
                <w:noProof/>
                <w:webHidden/>
              </w:rPr>
            </w:r>
            <w:r w:rsidR="00556EF1">
              <w:rPr>
                <w:noProof/>
                <w:webHidden/>
              </w:rPr>
              <w:fldChar w:fldCharType="separate"/>
            </w:r>
            <w:r w:rsidR="00031947">
              <w:rPr>
                <w:noProof/>
                <w:webHidden/>
              </w:rPr>
              <w:t>7</w:t>
            </w:r>
            <w:r w:rsidR="00556EF1">
              <w:rPr>
                <w:noProof/>
                <w:webHidden/>
              </w:rPr>
              <w:fldChar w:fldCharType="end"/>
            </w:r>
          </w:hyperlink>
        </w:p>
        <w:p w14:paraId="1CD62D9C" w14:textId="1A3E74C0" w:rsidR="00D20624" w:rsidRDefault="004649B4">
          <w:r>
            <w:fldChar w:fldCharType="end"/>
          </w:r>
        </w:p>
      </w:sdtContent>
    </w:sdt>
    <w:p w14:paraId="5FA07E74" w14:textId="77777777" w:rsidR="00EA76CF" w:rsidRDefault="00EA76CF">
      <w:pPr>
        <w:sectPr w:rsidR="00EA76CF" w:rsidSect="003A31A9">
          <w:headerReference w:type="default" r:id="rId11"/>
          <w:pgSz w:w="11907" w:h="16839" w:code="9"/>
          <w:pgMar w:top="2678" w:right="1512" w:bottom="1913" w:left="1512" w:header="918" w:footer="709" w:gutter="0"/>
          <w:pgNumType w:start="0"/>
          <w:cols w:space="720"/>
          <w:titlePg/>
          <w:docGrid w:linePitch="360"/>
        </w:sectPr>
      </w:pPr>
    </w:p>
    <w:p w14:paraId="2B201E9B" w14:textId="77777777" w:rsidR="00EA76CF" w:rsidRPr="00D45496" w:rsidRDefault="00B10F0A">
      <w:pPr>
        <w:pStyle w:val="kop10"/>
      </w:pPr>
      <w:bookmarkStart w:id="0" w:name="_Toc444549268"/>
      <w:r>
        <w:lastRenderedPageBreak/>
        <w:t>Korte beschrijving project</w:t>
      </w:r>
      <w:bookmarkEnd w:id="0"/>
    </w:p>
    <w:p w14:paraId="0A42DA75" w14:textId="77777777" w:rsidR="00EA76CF" w:rsidRPr="00D45496" w:rsidRDefault="00DB733F">
      <w:pPr>
        <w:pStyle w:val="kop20"/>
      </w:pPr>
      <w:r>
        <w:t>Voorstelling klant</w:t>
      </w:r>
    </w:p>
    <w:p w14:paraId="41C36C2E" w14:textId="0E9A600E" w:rsidR="00EA76CF" w:rsidRPr="00D45496" w:rsidRDefault="00DB733F" w:rsidP="00DB733F">
      <w:r>
        <w:t>Stad Antwerpen is uit op innovatie. Ze houd</w:t>
      </w:r>
      <w:r w:rsidR="0065559F">
        <w:t>t</w:t>
      </w:r>
      <w:r>
        <w:t xml:space="preserve"> zich bezig met het </w:t>
      </w:r>
      <w:r w:rsidR="00775B49">
        <w:t>bedenken, organiseren</w:t>
      </w:r>
      <w:r>
        <w:t xml:space="preserve"> en uitvoeren</w:t>
      </w:r>
      <w:r w:rsidR="00775B49">
        <w:t xml:space="preserve"> van</w:t>
      </w:r>
      <w:r>
        <w:t xml:space="preserve"> projecten</w:t>
      </w:r>
      <w:r w:rsidR="00775B49">
        <w:t xml:space="preserve"> die de stad en zijn inwoners ten goede komt. De doelgroepen die ze aanspreken zijn zeer uiteenlopend vanwege de grote diversiteit binnen de stad. Dit maakt het niet altijd even gemakkelijk om iedereen tevreden te stellen</w:t>
      </w:r>
      <w:r w:rsidR="0065559F">
        <w:t>. Daarom</w:t>
      </w:r>
      <w:r w:rsidR="00775B49">
        <w:t xml:space="preserve"> is het krijgen van feedback voor h</w:t>
      </w:r>
      <w:r w:rsidR="0065559F">
        <w:t>e</w:t>
      </w:r>
      <w:r w:rsidR="00775B49">
        <w:t>n zeker een must. Zijn er inwoners met interessa</w:t>
      </w:r>
      <w:r w:rsidR="0065559F">
        <w:t>nte ideeën of goede opmerkingen dan ontvangt de</w:t>
      </w:r>
      <w:r w:rsidR="00775B49">
        <w:t xml:space="preserve"> stad Antwerpen h</w:t>
      </w:r>
      <w:r w:rsidR="0065559F">
        <w:t>e</w:t>
      </w:r>
      <w:r w:rsidR="00775B49">
        <w:t>n met open</w:t>
      </w:r>
      <w:r w:rsidR="0065559F">
        <w:t xml:space="preserve"> </w:t>
      </w:r>
      <w:r w:rsidR="00775B49">
        <w:t xml:space="preserve">armen. </w:t>
      </w:r>
    </w:p>
    <w:p w14:paraId="011A0AF7" w14:textId="6F402974" w:rsidR="00EA76CF" w:rsidRPr="00D45496" w:rsidRDefault="00FE38C9">
      <w:pPr>
        <w:pStyle w:val="kop20"/>
      </w:pPr>
      <w:r>
        <w:t>Plaatsing van het project</w:t>
      </w:r>
    </w:p>
    <w:p w14:paraId="5F234892" w14:textId="3D03970C" w:rsidR="00EA76CF" w:rsidRDefault="00FE38C9">
      <w:r>
        <w:t>Met project A willen we een aantrekkelijk</w:t>
      </w:r>
      <w:r w:rsidR="00260599">
        <w:t xml:space="preserve"> online</w:t>
      </w:r>
      <w:r>
        <w:t xml:space="preserve"> platform creëren waarop inwoners van Antwerpen hun mening kunnen geven rond mogelijke projecten in Antwerpen. Het moet laagdrempelig en gebruiksvriendelijk zijn.</w:t>
      </w:r>
    </w:p>
    <w:p w14:paraId="4DC68DF0" w14:textId="33A04DD0" w:rsidR="00260599" w:rsidRDefault="00260599">
      <w:r w:rsidRPr="00A06FB1">
        <w:rPr>
          <w:b/>
        </w:rPr>
        <w:t>Admin</w:t>
      </w:r>
      <w:r>
        <w:t>: Administrators zijn degene die de website/app controleren. Ze moeten projecten kunnen aanmaken en afsluiten via de website, reageren op berichten van inwoners en raadplegen van statistieken.</w:t>
      </w:r>
    </w:p>
    <w:p w14:paraId="1D48D368" w14:textId="23F8253D" w:rsidR="00260599" w:rsidRDefault="00260599">
      <w:r w:rsidRPr="00A06FB1">
        <w:rPr>
          <w:b/>
        </w:rPr>
        <w:t>A profiel</w:t>
      </w:r>
      <w:r>
        <w:t xml:space="preserve">: Via het A-profiel zal je als inwoner kunnen aanmelden. Eenmaal aangemeld kan je projecten </w:t>
      </w:r>
      <w:r w:rsidR="00F05DC4">
        <w:t xml:space="preserve">bekijken, </w:t>
      </w:r>
      <w:r>
        <w:t>beoordelen</w:t>
      </w:r>
      <w:r w:rsidR="00F05DC4">
        <w:t>, volgen</w:t>
      </w:r>
      <w:r>
        <w:t xml:space="preserve"> en erop reageren.</w:t>
      </w:r>
      <w:r w:rsidR="00F05DC4">
        <w:t xml:space="preserve"> Je zal ook notificaties</w:t>
      </w:r>
      <w:r>
        <w:t xml:space="preserve"> </w:t>
      </w:r>
      <w:r w:rsidR="00F05DC4">
        <w:t xml:space="preserve">krijgen i.v.m. projecten die je volgt of reacties die je hebt geplaatst. De gebruikerservaring moet simpel, speels en leuk zijn. </w:t>
      </w:r>
    </w:p>
    <w:p w14:paraId="0D389174" w14:textId="2D313466" w:rsidR="00A06FB1" w:rsidRPr="00D45496" w:rsidRDefault="00A06FB1">
      <w:r w:rsidRPr="00A06FB1">
        <w:rPr>
          <w:b/>
        </w:rPr>
        <w:t>Bezoeker</w:t>
      </w:r>
      <w:r>
        <w:t>: Een bezoeker kan zich registreren.</w:t>
      </w:r>
    </w:p>
    <w:p w14:paraId="7D72A353" w14:textId="5464F7BE" w:rsidR="00EA76CF" w:rsidRPr="00D45496" w:rsidRDefault="00CB54A5">
      <w:pPr>
        <w:pStyle w:val="kop10"/>
      </w:pPr>
      <w:bookmarkStart w:id="1" w:name="_Toc444549269"/>
      <w:r>
        <w:lastRenderedPageBreak/>
        <w:t>Use Case Model</w:t>
      </w:r>
      <w:bookmarkEnd w:id="1"/>
    </w:p>
    <w:p w14:paraId="26A427D8" w14:textId="075C02FE" w:rsidR="00567445" w:rsidRDefault="00CB54A5" w:rsidP="00CB54A5">
      <w:r>
        <w:t>Het Use Case Model geeft een globaal overzicht van de verschillende manieren waarop het systeem gebruikt zal worden. De verschillende Use Cases worden vervolgens in detail beschreven.</w:t>
      </w:r>
      <w:r w:rsidR="0073097F" w:rsidRPr="0073097F">
        <w:t xml:space="preserve"> </w:t>
      </w:r>
    </w:p>
    <w:p w14:paraId="6FEB7F3F" w14:textId="483DBAA5" w:rsidR="007F6617" w:rsidRDefault="00582D2E" w:rsidP="00CB54A5">
      <w:r>
        <w:rPr>
          <w:noProof/>
          <w:lang w:eastAsia="nl-NL"/>
        </w:rPr>
        <w:drawing>
          <wp:inline distT="0" distB="0" distL="0" distR="0" wp14:anchorId="032E2D94" wp14:editId="1D972DE1">
            <wp:extent cx="3903369" cy="5662497"/>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634" cy="5667233"/>
                    </a:xfrm>
                    <a:prstGeom prst="rect">
                      <a:avLst/>
                    </a:prstGeom>
                  </pic:spPr>
                </pic:pic>
              </a:graphicData>
            </a:graphic>
          </wp:inline>
        </w:drawing>
      </w:r>
      <w:bookmarkStart w:id="2" w:name="_GoBack"/>
      <w:bookmarkEnd w:id="2"/>
    </w:p>
    <w:p w14:paraId="58A1A1DE" w14:textId="761B7D2F" w:rsidR="00567445" w:rsidRDefault="00567445" w:rsidP="00567445">
      <w:pPr>
        <w:pStyle w:val="Kop1"/>
      </w:pPr>
      <w:bookmarkStart w:id="3" w:name="_Toc444549270"/>
      <w:r>
        <w:t>Use Cases</w:t>
      </w:r>
      <w:bookmarkEnd w:id="3"/>
    </w:p>
    <w:p w14:paraId="7D8AF8CF" w14:textId="1620FDF4" w:rsidR="00567445" w:rsidRDefault="00567445" w:rsidP="00567445">
      <w:r>
        <w:t>Wat volgt is een uitwerking van de verschillende Use Cases uit het Use Case Model. Ze zijn gegroepeerd per actor.</w:t>
      </w:r>
    </w:p>
    <w:p w14:paraId="0ABB299A" w14:textId="77777777" w:rsidR="004350A5" w:rsidRDefault="004350A5" w:rsidP="00567445"/>
    <w:p w14:paraId="6F8AF67A" w14:textId="54549988" w:rsidR="00567445" w:rsidRDefault="00567445" w:rsidP="00567445">
      <w:pPr>
        <w:rPr>
          <w:b/>
        </w:rPr>
      </w:pPr>
      <w:r w:rsidRPr="00567445">
        <w:rPr>
          <w:b/>
        </w:rPr>
        <w:t>Actor Bezoeker</w:t>
      </w:r>
    </w:p>
    <w:p w14:paraId="4C92E18E" w14:textId="72C99AE5" w:rsidR="00567445" w:rsidRDefault="00567445" w:rsidP="00567445">
      <w:r w:rsidRPr="00567445">
        <w:t xml:space="preserve">Een bezoeker kan </w:t>
      </w:r>
      <w:r>
        <w:t>alleen projecten bek</w:t>
      </w:r>
      <w:r w:rsidR="00C75A10">
        <w:t>ijken. Indien hij projecten wil</w:t>
      </w:r>
      <w:r>
        <w:t xml:space="preserve"> beoordelen, volgen of erop </w:t>
      </w:r>
      <w:r w:rsidR="00E67A04">
        <w:t>reageren,</w:t>
      </w:r>
      <w:r>
        <w:t xml:space="preserve"> moet hij zich registreren/aanmelden.</w:t>
      </w:r>
    </w:p>
    <w:p w14:paraId="0BD95758" w14:textId="73A2DFFC" w:rsidR="004350A5" w:rsidRDefault="004350A5" w:rsidP="00567445"/>
    <w:p w14:paraId="4A77BF42" w14:textId="75DEBB7F" w:rsidR="00031947" w:rsidRDefault="00031947" w:rsidP="00567445"/>
    <w:p w14:paraId="7CCBE79A" w14:textId="77777777" w:rsidR="00031947" w:rsidRDefault="00031947" w:rsidP="00567445"/>
    <w:p w14:paraId="39BAA6FD" w14:textId="08D88953" w:rsidR="004350A5" w:rsidRDefault="004350A5" w:rsidP="00567445">
      <w:pPr>
        <w:rPr>
          <w:b/>
        </w:rPr>
      </w:pPr>
      <w:r w:rsidRPr="004350A5">
        <w:rPr>
          <w:b/>
        </w:rPr>
        <w:t>Actor A-profiel</w:t>
      </w:r>
    </w:p>
    <w:p w14:paraId="26B24FD3" w14:textId="1563F841" w:rsidR="00E87906" w:rsidRDefault="004350A5" w:rsidP="00567445">
      <w:r w:rsidRPr="004350A5">
        <w:t xml:space="preserve">Als A-profiel </w:t>
      </w:r>
      <w:r>
        <w:t xml:space="preserve">kan je projecten </w:t>
      </w:r>
      <w:r w:rsidR="00E87906">
        <w:t>bekijken, volgen, beoordelen en erop reageren. De projecten zullen op een kaart weergegeven worden afhankelijk van hun locatie. Hierdoor krijgt de gebruiker een overzicht van alle projecten in hun buurt. Er zal ook een tijdlijn voorzien worden waarop de voortgang van het project te bekijken is. Via het A-profiel krijgen ze notificaties van projecten die ze volgen of reacties die ze hebben geplaatst.</w:t>
      </w:r>
    </w:p>
    <w:p w14:paraId="37378F89" w14:textId="77777777" w:rsidR="00E87906" w:rsidRDefault="00E87906" w:rsidP="00567445"/>
    <w:p w14:paraId="1C890FB9" w14:textId="06AAE16E" w:rsidR="00E87906" w:rsidRDefault="00E87906" w:rsidP="00567445"/>
    <w:p w14:paraId="6496E88A" w14:textId="177CC0D2" w:rsidR="00E87906" w:rsidRDefault="00E87906" w:rsidP="00567445">
      <w:pPr>
        <w:rPr>
          <w:b/>
        </w:rPr>
      </w:pPr>
      <w:r>
        <w:rPr>
          <w:b/>
        </w:rPr>
        <w:t>Administrator</w:t>
      </w:r>
    </w:p>
    <w:p w14:paraId="27FE01DF" w14:textId="108536DF" w:rsidR="00E87906" w:rsidRPr="004350A5" w:rsidRDefault="00E87906" w:rsidP="00567445">
      <w:r>
        <w:t>De administrators zullen de werknemers van stad Antwerpen zijn. Zij hebben de mogelijkheid om projecten via een template aan te maken. Ze moeten kunnen bepalen wat voor soort project het i</w:t>
      </w:r>
      <w:r w:rsidR="00E67A04">
        <w:t>s (cultuur, sociaal, financieel</w:t>
      </w:r>
      <w:r>
        <w:t>…)</w:t>
      </w:r>
      <w:r w:rsidR="00CC6F8D">
        <w:t xml:space="preserve"> en</w:t>
      </w:r>
      <w:r>
        <w:t xml:space="preserve"> </w:t>
      </w:r>
      <w:r w:rsidR="00E2681D">
        <w:t xml:space="preserve">waar het zal plaatsvinden op de kaart. Vervolgens moeten ze </w:t>
      </w:r>
      <w:r w:rsidR="00CC6F8D">
        <w:t xml:space="preserve">via een sjabloon </w:t>
      </w:r>
      <w:r w:rsidR="00E2681D">
        <w:t>een beschrijving kunnen toevoegen</w:t>
      </w:r>
      <w:r w:rsidR="00CC6F8D">
        <w:t>, video’s, foto’s enz</w:t>
      </w:r>
      <w:r w:rsidR="00E2681D">
        <w:t xml:space="preserve">. </w:t>
      </w:r>
      <w:r w:rsidR="00CC6F8D">
        <w:t xml:space="preserve">Tenslotte kunnen ze alle info inzamelen en verwerken (Statistiek). </w:t>
      </w:r>
      <w:r w:rsidR="00E67A04">
        <w:t>Eenmaal</w:t>
      </w:r>
      <w:r w:rsidR="00E2681D">
        <w:t xml:space="preserve"> het project is aangemaakt zijn de administrators verantwoordelijk voor het onderhoud, dit houdt in: het reageren op vragen en het bewerken van de tijdlijn. Als het project is afgerond moet je als administrator dit kunnen afsluite</w:t>
      </w:r>
      <w:r w:rsidR="00E67A04">
        <w:t>n of verwijderen. Afsluiten wil</w:t>
      </w:r>
      <w:r w:rsidR="00E2681D">
        <w:t xml:space="preserve"> zeggen dat je als gebruiker geen reacties of beoordelingen meer kunt geven.</w:t>
      </w:r>
      <w:r w:rsidR="00097733">
        <w:t xml:space="preserve"> Op de applicatie zijn de administrator functies beperkt. Je kan alleen projecten aanmaken op een pc.</w:t>
      </w:r>
    </w:p>
    <w:p w14:paraId="7E97B0EC" w14:textId="1A8DD561" w:rsidR="00EA76CF" w:rsidRDefault="007E2242">
      <w:pPr>
        <w:pStyle w:val="kop10"/>
      </w:pPr>
      <w:bookmarkStart w:id="4" w:name="_Toc444549271"/>
      <w:r>
        <w:lastRenderedPageBreak/>
        <w:t>Niet Functionele Requirements</w:t>
      </w:r>
      <w:bookmarkEnd w:id="4"/>
    </w:p>
    <w:p w14:paraId="1C6B4758" w14:textId="7CD08569" w:rsidR="00EA76CF" w:rsidRDefault="007E2242">
      <w:pPr>
        <w:pStyle w:val="kop20"/>
      </w:pPr>
      <w:r>
        <w:t>Stijl</w:t>
      </w:r>
    </w:p>
    <w:p w14:paraId="213B258C" w14:textId="7D144FCA" w:rsidR="007E2242" w:rsidRDefault="007E2242" w:rsidP="007E2242">
      <w:r>
        <w:t>Omdat stad Antwerpen al meerdere sites heeft is het belangrijk om de huisstijl te behouden.</w:t>
      </w:r>
    </w:p>
    <w:p w14:paraId="0F45FAD6" w14:textId="01460C1C" w:rsidR="00CC6F8D" w:rsidRPr="007E2242" w:rsidRDefault="00CC6F8D" w:rsidP="007E2242">
      <w:r>
        <w:t xml:space="preserve">Huisstijl: </w:t>
      </w:r>
      <w:r w:rsidRPr="00CC6F8D">
        <w:t>http://antwerpen.brandingtoday.be/</w:t>
      </w:r>
    </w:p>
    <w:p w14:paraId="724CC75D" w14:textId="62A3BF68" w:rsidR="00EA76CF" w:rsidRPr="00D45496" w:rsidRDefault="00CC6F8D">
      <w:pPr>
        <w:pStyle w:val="kop20"/>
      </w:pPr>
      <w:r>
        <w:t>Naam</w:t>
      </w:r>
    </w:p>
    <w:p w14:paraId="64EE694F" w14:textId="73FD2A2F" w:rsidR="00EA76CF" w:rsidRDefault="00CC6F8D" w:rsidP="00CC6F8D">
      <w:pPr>
        <w:pStyle w:val="Lijstopsommingsteken"/>
        <w:numPr>
          <w:ilvl w:val="0"/>
          <w:numId w:val="0"/>
        </w:numPr>
        <w:ind w:left="360" w:hanging="360"/>
      </w:pPr>
      <w:r>
        <w:t>De naam staat nog niet vast. Verzin er zelf een?</w:t>
      </w:r>
    </w:p>
    <w:p w14:paraId="294AF383" w14:textId="45927C69" w:rsidR="00EA76CF" w:rsidRDefault="00097733">
      <w:pPr>
        <w:pStyle w:val="kop20"/>
      </w:pPr>
      <w:r>
        <w:t>Platform</w:t>
      </w:r>
    </w:p>
    <w:p w14:paraId="53388C7D" w14:textId="5CE7547D" w:rsidR="00EA76CF" w:rsidRDefault="00097733" w:rsidP="00097733">
      <w:r>
        <w:t>Het is een online platform gemaakt voor op de computer maar ook voor op je gsm. De link tussen de applicatie en de website moet duidelijk zijn (huisstijl).</w:t>
      </w:r>
    </w:p>
    <w:p w14:paraId="31A133ED" w14:textId="56A6097B" w:rsidR="00097733" w:rsidRDefault="00097733" w:rsidP="00097733"/>
    <w:p w14:paraId="3AC6A294" w14:textId="60B65C8E" w:rsidR="00097733" w:rsidRDefault="00097733" w:rsidP="00097733">
      <w:pPr>
        <w:pStyle w:val="Kop2"/>
      </w:pPr>
      <w:r>
        <w:t>TAAL</w:t>
      </w:r>
    </w:p>
    <w:p w14:paraId="3031E61B" w14:textId="0E1CD222" w:rsidR="00097733" w:rsidRPr="00097733" w:rsidRDefault="003526F6" w:rsidP="00097733">
      <w:r>
        <w:t>Heel de website/applicatie zal in het Nederlands zijn.</w:t>
      </w:r>
    </w:p>
    <w:p w14:paraId="01EFD2BD" w14:textId="1F4E373E" w:rsidR="00EA76CF" w:rsidRDefault="00DC1E1A">
      <w:pPr>
        <w:pStyle w:val="kop10"/>
      </w:pPr>
      <w:bookmarkStart w:id="5" w:name="_Toc444549272"/>
      <w:r>
        <w:lastRenderedPageBreak/>
        <w:t>Domain Model</w:t>
      </w:r>
      <w:bookmarkEnd w:id="5"/>
    </w:p>
    <w:p w14:paraId="16A9F99A" w14:textId="313876FC" w:rsidR="00DC1E1A" w:rsidRDefault="00DC1E1A" w:rsidP="00DC1E1A">
      <w:r>
        <w:t>Het domain model geeft een overzicht van de belangrijkste concepten. Dit kan als inspiratie voor het database model dienen. Gebruik misschien best onmiddellijk een ER-diagram zodat je het ineens als basis voor je database model kan gebruiken</w:t>
      </w:r>
    </w:p>
    <w:p w14:paraId="5E396F8C" w14:textId="6444CBF0" w:rsidR="00DC1E1A" w:rsidRPr="00DC1E1A" w:rsidRDefault="00DC1E1A" w:rsidP="00DC1E1A">
      <w:r>
        <w:rPr>
          <w:noProof/>
          <w:lang w:eastAsia="nl-NL"/>
        </w:rPr>
        <w:drawing>
          <wp:inline distT="0" distB="0" distL="0" distR="0" wp14:anchorId="3E50A84E" wp14:editId="79FD48F7">
            <wp:extent cx="5640705" cy="4700905"/>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0705" cy="4700905"/>
                    </a:xfrm>
                    <a:prstGeom prst="rect">
                      <a:avLst/>
                    </a:prstGeom>
                  </pic:spPr>
                </pic:pic>
              </a:graphicData>
            </a:graphic>
          </wp:inline>
        </w:drawing>
      </w:r>
    </w:p>
    <w:p w14:paraId="494AA9F9" w14:textId="300E4F9C" w:rsidR="00EA76CF" w:rsidRDefault="00556EF1">
      <w:pPr>
        <w:pStyle w:val="kop10"/>
      </w:pPr>
      <w:bookmarkStart w:id="6" w:name="_Toc444549273"/>
      <w:r>
        <w:lastRenderedPageBreak/>
        <w:t>Projectleden</w:t>
      </w:r>
      <w:bookmarkEnd w:id="6"/>
    </w:p>
    <w:p w14:paraId="3010E844" w14:textId="3495069F" w:rsidR="00556EF1" w:rsidRDefault="00556EF1" w:rsidP="00556EF1">
      <w:r>
        <w:t>Denis Inghelbrecht (Web)</w:t>
      </w:r>
    </w:p>
    <w:p w14:paraId="2A6AE7C8" w14:textId="5CB1759C" w:rsidR="00556EF1" w:rsidRDefault="00556EF1" w:rsidP="00556EF1">
      <w:r>
        <w:t>Domien Meeus (VP)</w:t>
      </w:r>
    </w:p>
    <w:p w14:paraId="47FD9838" w14:textId="70388A13" w:rsidR="00556EF1" w:rsidRDefault="00556EF1" w:rsidP="00556EF1">
      <w:r>
        <w:t>Kevin Stollaerd (VP)</w:t>
      </w:r>
    </w:p>
    <w:p w14:paraId="7E1A9496" w14:textId="1858CE0D" w:rsidR="00EA76CF" w:rsidRDefault="00556EF1" w:rsidP="00556EF1">
      <w:r>
        <w:t>Siebe Vanden Eynden (Web)</w:t>
      </w:r>
    </w:p>
    <w:p w14:paraId="32E4CFC8" w14:textId="4FACCE48" w:rsidR="00556EF1" w:rsidRDefault="00556EF1" w:rsidP="00556EF1">
      <w:pPr>
        <w:pStyle w:val="kop10"/>
      </w:pPr>
      <w:bookmarkStart w:id="7" w:name="_Toc444549274"/>
      <w:r>
        <w:lastRenderedPageBreak/>
        <w:t>Wireframes</w:t>
      </w:r>
      <w:bookmarkEnd w:id="7"/>
    </w:p>
    <w:p w14:paraId="3372798C" w14:textId="3EB0451E" w:rsidR="00556EF1" w:rsidRPr="00556EF1" w:rsidRDefault="00556EF1" w:rsidP="00556EF1"/>
    <w:p w14:paraId="3EE9862C" w14:textId="4CC4C0B2" w:rsidR="00556EF1" w:rsidRPr="00556EF1" w:rsidRDefault="00556EF1" w:rsidP="00556EF1">
      <w:r>
        <w:rPr>
          <w:noProof/>
          <w:lang w:eastAsia="nl-NL"/>
        </w:rPr>
        <w:drawing>
          <wp:inline distT="0" distB="0" distL="0" distR="0" wp14:anchorId="5731A216" wp14:editId="31E7F405">
            <wp:extent cx="5640705" cy="39655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91448_967599033328400_8262215616661972824_o.jpg"/>
                    <pic:cNvPicPr/>
                  </pic:nvPicPr>
                  <pic:blipFill>
                    <a:blip r:embed="rId14">
                      <a:extLst>
                        <a:ext uri="{28A0092B-C50C-407E-A947-70E740481C1C}">
                          <a14:useLocalDpi xmlns:a14="http://schemas.microsoft.com/office/drawing/2010/main" val="0"/>
                        </a:ext>
                      </a:extLst>
                    </a:blip>
                    <a:stretch>
                      <a:fillRect/>
                    </a:stretch>
                  </pic:blipFill>
                  <pic:spPr>
                    <a:xfrm>
                      <a:off x="0" y="0"/>
                      <a:ext cx="5640705" cy="3965575"/>
                    </a:xfrm>
                    <a:prstGeom prst="rect">
                      <a:avLst/>
                    </a:prstGeom>
                  </pic:spPr>
                </pic:pic>
              </a:graphicData>
            </a:graphic>
          </wp:inline>
        </w:drawing>
      </w:r>
      <w:r>
        <w:rPr>
          <w:noProof/>
          <w:lang w:eastAsia="nl-NL"/>
        </w:rPr>
        <w:drawing>
          <wp:inline distT="0" distB="0" distL="0" distR="0" wp14:anchorId="16CDF4DC" wp14:editId="2A892AA0">
            <wp:extent cx="5640705" cy="364363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768395_967599029995067_2634907855689133973_o.jpg"/>
                    <pic:cNvPicPr/>
                  </pic:nvPicPr>
                  <pic:blipFill>
                    <a:blip r:embed="rId15">
                      <a:extLst>
                        <a:ext uri="{28A0092B-C50C-407E-A947-70E740481C1C}">
                          <a14:useLocalDpi xmlns:a14="http://schemas.microsoft.com/office/drawing/2010/main" val="0"/>
                        </a:ext>
                      </a:extLst>
                    </a:blip>
                    <a:stretch>
                      <a:fillRect/>
                    </a:stretch>
                  </pic:blipFill>
                  <pic:spPr>
                    <a:xfrm>
                      <a:off x="0" y="0"/>
                      <a:ext cx="5640705" cy="3643630"/>
                    </a:xfrm>
                    <a:prstGeom prst="rect">
                      <a:avLst/>
                    </a:prstGeom>
                  </pic:spPr>
                </pic:pic>
              </a:graphicData>
            </a:graphic>
          </wp:inline>
        </w:drawing>
      </w:r>
      <w:r>
        <w:rPr>
          <w:noProof/>
          <w:lang w:eastAsia="nl-NL"/>
        </w:rPr>
        <w:lastRenderedPageBreak/>
        <w:drawing>
          <wp:inline distT="0" distB="0" distL="0" distR="0" wp14:anchorId="33215484" wp14:editId="41FA1704">
            <wp:extent cx="5640705" cy="4087495"/>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792273_967599026661734_7926439970341456680_o.jpg"/>
                    <pic:cNvPicPr/>
                  </pic:nvPicPr>
                  <pic:blipFill>
                    <a:blip r:embed="rId16">
                      <a:extLst>
                        <a:ext uri="{28A0092B-C50C-407E-A947-70E740481C1C}">
                          <a14:useLocalDpi xmlns:a14="http://schemas.microsoft.com/office/drawing/2010/main" val="0"/>
                        </a:ext>
                      </a:extLst>
                    </a:blip>
                    <a:stretch>
                      <a:fillRect/>
                    </a:stretch>
                  </pic:blipFill>
                  <pic:spPr>
                    <a:xfrm>
                      <a:off x="0" y="0"/>
                      <a:ext cx="5640705" cy="4087495"/>
                    </a:xfrm>
                    <a:prstGeom prst="rect">
                      <a:avLst/>
                    </a:prstGeom>
                    <a:ln>
                      <a:noFill/>
                    </a:ln>
                  </pic:spPr>
                </pic:pic>
              </a:graphicData>
            </a:graphic>
          </wp:inline>
        </w:drawing>
      </w:r>
      <w:r>
        <w:rPr>
          <w:noProof/>
          <w:lang w:eastAsia="nl-NL"/>
        </w:rPr>
        <w:drawing>
          <wp:inline distT="0" distB="0" distL="0" distR="0" wp14:anchorId="51DEF843" wp14:editId="38EEFBA0">
            <wp:extent cx="5640705" cy="4156075"/>
            <wp:effectExtent l="19050" t="19050" r="17145" b="158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773233_10206789972602385_434390010_o.jpg"/>
                    <pic:cNvPicPr/>
                  </pic:nvPicPr>
                  <pic:blipFill>
                    <a:blip r:embed="rId17">
                      <a:extLst>
                        <a:ext uri="{28A0092B-C50C-407E-A947-70E740481C1C}">
                          <a14:useLocalDpi xmlns:a14="http://schemas.microsoft.com/office/drawing/2010/main" val="0"/>
                        </a:ext>
                      </a:extLst>
                    </a:blip>
                    <a:stretch>
                      <a:fillRect/>
                    </a:stretch>
                  </pic:blipFill>
                  <pic:spPr>
                    <a:xfrm>
                      <a:off x="0" y="0"/>
                      <a:ext cx="5640705" cy="4156075"/>
                    </a:xfrm>
                    <a:prstGeom prst="rect">
                      <a:avLst/>
                    </a:prstGeom>
                    <a:ln>
                      <a:solidFill>
                        <a:schemeClr val="tx1"/>
                      </a:solidFill>
                    </a:ln>
                  </pic:spPr>
                </pic:pic>
              </a:graphicData>
            </a:graphic>
          </wp:inline>
        </w:drawing>
      </w:r>
      <w:r>
        <w:rPr>
          <w:noProof/>
          <w:lang w:eastAsia="nl-NL"/>
        </w:rPr>
        <w:lastRenderedPageBreak/>
        <w:drawing>
          <wp:inline distT="0" distB="0" distL="0" distR="0" wp14:anchorId="1DEA05D6" wp14:editId="47A062A8">
            <wp:extent cx="5640705" cy="3803650"/>
            <wp:effectExtent l="19050" t="19050" r="17145" b="2540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act.jpg"/>
                    <pic:cNvPicPr/>
                  </pic:nvPicPr>
                  <pic:blipFill rotWithShape="1">
                    <a:blip r:embed="rId18">
                      <a:extLst>
                        <a:ext uri="{28A0092B-C50C-407E-A947-70E740481C1C}">
                          <a14:useLocalDpi xmlns:a14="http://schemas.microsoft.com/office/drawing/2010/main" val="0"/>
                        </a:ext>
                      </a:extLst>
                    </a:blip>
                    <a:srcRect t="8480"/>
                    <a:stretch/>
                  </pic:blipFill>
                  <pic:spPr bwMode="auto">
                    <a:xfrm>
                      <a:off x="0" y="0"/>
                      <a:ext cx="5640705" cy="380365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nl-NL"/>
        </w:rPr>
        <w:lastRenderedPageBreak/>
        <w:drawing>
          <wp:inline distT="0" distB="0" distL="0" distR="0" wp14:anchorId="1365F7F6" wp14:editId="6491DF7E">
            <wp:extent cx="5162550" cy="7372350"/>
            <wp:effectExtent l="19050" t="19050" r="19050" b="190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782150_10206789972562384_33480079_n.jpg"/>
                    <pic:cNvPicPr/>
                  </pic:nvPicPr>
                  <pic:blipFill>
                    <a:blip r:embed="rId19">
                      <a:extLst>
                        <a:ext uri="{28A0092B-C50C-407E-A947-70E740481C1C}">
                          <a14:useLocalDpi xmlns:a14="http://schemas.microsoft.com/office/drawing/2010/main" val="0"/>
                        </a:ext>
                      </a:extLst>
                    </a:blip>
                    <a:stretch>
                      <a:fillRect/>
                    </a:stretch>
                  </pic:blipFill>
                  <pic:spPr>
                    <a:xfrm>
                      <a:off x="0" y="0"/>
                      <a:ext cx="5162550" cy="7372350"/>
                    </a:xfrm>
                    <a:prstGeom prst="rect">
                      <a:avLst/>
                    </a:prstGeom>
                    <a:ln>
                      <a:solidFill>
                        <a:schemeClr val="tx1"/>
                      </a:solidFill>
                    </a:ln>
                  </pic:spPr>
                </pic:pic>
              </a:graphicData>
            </a:graphic>
          </wp:inline>
        </w:drawing>
      </w:r>
      <w:r>
        <w:rPr>
          <w:noProof/>
          <w:lang w:eastAsia="nl-NL"/>
        </w:rPr>
        <w:lastRenderedPageBreak/>
        <w:drawing>
          <wp:inline distT="0" distB="0" distL="0" distR="0" wp14:anchorId="0B51EDAC" wp14:editId="50C1C2F0">
            <wp:extent cx="5640705" cy="6391910"/>
            <wp:effectExtent l="19050" t="19050" r="17145" b="279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784689_10206789972522383_1115856854_n.jpg"/>
                    <pic:cNvPicPr/>
                  </pic:nvPicPr>
                  <pic:blipFill>
                    <a:blip r:embed="rId20">
                      <a:extLst>
                        <a:ext uri="{28A0092B-C50C-407E-A947-70E740481C1C}">
                          <a14:useLocalDpi xmlns:a14="http://schemas.microsoft.com/office/drawing/2010/main" val="0"/>
                        </a:ext>
                      </a:extLst>
                    </a:blip>
                    <a:stretch>
                      <a:fillRect/>
                    </a:stretch>
                  </pic:blipFill>
                  <pic:spPr>
                    <a:xfrm>
                      <a:off x="0" y="0"/>
                      <a:ext cx="5640705" cy="6391910"/>
                    </a:xfrm>
                    <a:prstGeom prst="rect">
                      <a:avLst/>
                    </a:prstGeom>
                    <a:ln>
                      <a:solidFill>
                        <a:schemeClr val="tx1"/>
                      </a:solidFill>
                    </a:ln>
                  </pic:spPr>
                </pic:pic>
              </a:graphicData>
            </a:graphic>
          </wp:inline>
        </w:drawing>
      </w:r>
      <w:r>
        <w:rPr>
          <w:noProof/>
          <w:lang w:eastAsia="nl-NL"/>
        </w:rPr>
        <w:lastRenderedPageBreak/>
        <w:drawing>
          <wp:inline distT="0" distB="0" distL="0" distR="0" wp14:anchorId="16AD0CAD" wp14:editId="4FAB051B">
            <wp:extent cx="5640705" cy="5140960"/>
            <wp:effectExtent l="19050" t="19050" r="17145" b="215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fo.jpg"/>
                    <pic:cNvPicPr/>
                  </pic:nvPicPr>
                  <pic:blipFill>
                    <a:blip r:embed="rId21">
                      <a:extLst>
                        <a:ext uri="{28A0092B-C50C-407E-A947-70E740481C1C}">
                          <a14:useLocalDpi xmlns:a14="http://schemas.microsoft.com/office/drawing/2010/main" val="0"/>
                        </a:ext>
                      </a:extLst>
                    </a:blip>
                    <a:stretch>
                      <a:fillRect/>
                    </a:stretch>
                  </pic:blipFill>
                  <pic:spPr>
                    <a:xfrm>
                      <a:off x="0" y="0"/>
                      <a:ext cx="5640705" cy="5140960"/>
                    </a:xfrm>
                    <a:prstGeom prst="rect">
                      <a:avLst/>
                    </a:prstGeom>
                    <a:ln>
                      <a:solidFill>
                        <a:schemeClr val="tx1"/>
                      </a:solidFill>
                    </a:ln>
                  </pic:spPr>
                </pic:pic>
              </a:graphicData>
            </a:graphic>
          </wp:inline>
        </w:drawing>
      </w:r>
      <w:r>
        <w:rPr>
          <w:noProof/>
          <w:lang w:eastAsia="nl-NL"/>
        </w:rPr>
        <w:lastRenderedPageBreak/>
        <w:drawing>
          <wp:inline distT="0" distB="0" distL="0" distR="0" wp14:anchorId="6A0FDA09" wp14:editId="4F998497">
            <wp:extent cx="5640705" cy="5140960"/>
            <wp:effectExtent l="19050" t="19050" r="17145" b="215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 sjabloon.jpg"/>
                    <pic:cNvPicPr/>
                  </pic:nvPicPr>
                  <pic:blipFill>
                    <a:blip r:embed="rId22">
                      <a:extLst>
                        <a:ext uri="{28A0092B-C50C-407E-A947-70E740481C1C}">
                          <a14:useLocalDpi xmlns:a14="http://schemas.microsoft.com/office/drawing/2010/main" val="0"/>
                        </a:ext>
                      </a:extLst>
                    </a:blip>
                    <a:stretch>
                      <a:fillRect/>
                    </a:stretch>
                  </pic:blipFill>
                  <pic:spPr>
                    <a:xfrm>
                      <a:off x="0" y="0"/>
                      <a:ext cx="5640705" cy="5140960"/>
                    </a:xfrm>
                    <a:prstGeom prst="rect">
                      <a:avLst/>
                    </a:prstGeom>
                    <a:ln>
                      <a:solidFill>
                        <a:schemeClr val="tx1"/>
                      </a:solidFill>
                    </a:ln>
                  </pic:spPr>
                </pic:pic>
              </a:graphicData>
            </a:graphic>
          </wp:inline>
        </w:drawing>
      </w:r>
    </w:p>
    <w:p w14:paraId="21E582B8" w14:textId="6674F358" w:rsidR="00556EF1" w:rsidRDefault="00556EF1" w:rsidP="00556EF1">
      <w:r>
        <w:rPr>
          <w:noProof/>
          <w:lang w:eastAsia="nl-NL"/>
        </w:rPr>
        <w:lastRenderedPageBreak/>
        <w:drawing>
          <wp:inline distT="0" distB="0" distL="0" distR="0" wp14:anchorId="2FA85382" wp14:editId="27ACC08E">
            <wp:extent cx="5640705" cy="3775075"/>
            <wp:effectExtent l="19050" t="19050" r="17145" b="158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jpg"/>
                    <pic:cNvPicPr/>
                  </pic:nvPicPr>
                  <pic:blipFill rotWithShape="1">
                    <a:blip r:embed="rId18">
                      <a:extLst>
                        <a:ext uri="{28A0092B-C50C-407E-A947-70E740481C1C}">
                          <a14:useLocalDpi xmlns:a14="http://schemas.microsoft.com/office/drawing/2010/main" val="0"/>
                        </a:ext>
                      </a:extLst>
                    </a:blip>
                    <a:srcRect t="9167"/>
                    <a:stretch/>
                  </pic:blipFill>
                  <pic:spPr bwMode="auto">
                    <a:xfrm>
                      <a:off x="0" y="0"/>
                      <a:ext cx="5640705" cy="3775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556EF1" w:rsidSect="00556EF1">
      <w:headerReference w:type="default" r:id="rId23"/>
      <w:footerReference w:type="default" r:id="rId24"/>
      <w:pgSz w:w="11907" w:h="16839" w:code="9"/>
      <w:pgMar w:top="1701" w:right="1512" w:bottom="1560"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9DADD" w14:textId="77777777" w:rsidR="00E555DF" w:rsidRDefault="00E555DF">
      <w:pPr>
        <w:spacing w:after="0" w:line="240" w:lineRule="auto"/>
      </w:pPr>
      <w:r>
        <w:separator/>
      </w:r>
    </w:p>
  </w:endnote>
  <w:endnote w:type="continuationSeparator" w:id="0">
    <w:p w14:paraId="5B741E85" w14:textId="77777777" w:rsidR="00E555DF" w:rsidRDefault="00E5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A1D5F" w14:textId="5CF4264E" w:rsidR="00EA76CF" w:rsidRDefault="006E1E2A">
    <w:pPr>
      <w:pStyle w:val="voettekst"/>
    </w:pPr>
    <w:r>
      <w:t xml:space="preserve">Pagina </w:t>
    </w:r>
    <w:r>
      <w:fldChar w:fldCharType="begin"/>
    </w:r>
    <w:r>
      <w:instrText xml:space="preserve"> page </w:instrText>
    </w:r>
    <w:r>
      <w:fldChar w:fldCharType="separate"/>
    </w:r>
    <w:r w:rsidR="00582D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0BFE8" w14:textId="77777777" w:rsidR="00E555DF" w:rsidRDefault="00E555DF">
      <w:pPr>
        <w:spacing w:after="0" w:line="240" w:lineRule="auto"/>
      </w:pPr>
      <w:r>
        <w:separator/>
      </w:r>
    </w:p>
  </w:footnote>
  <w:footnote w:type="continuationSeparator" w:id="0">
    <w:p w14:paraId="24850FF1" w14:textId="77777777" w:rsidR="00E555DF" w:rsidRDefault="00E55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4E977" w14:textId="77777777" w:rsidR="00EA76CF" w:rsidRDefault="006E1E2A">
    <w:pPr>
      <w:pStyle w:val="Koptekstmetarcering"/>
      <w:tabs>
        <w:tab w:val="left" w:pos="5032"/>
      </w:tabs>
    </w:pPr>
    <w:r>
      <w:t>Inhoudsopgave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2EB3E" w14:textId="77777777" w:rsidR="00B10F0A" w:rsidRDefault="00B10F0A" w:rsidP="00B10F0A">
    <w:pPr>
      <w:pStyle w:val="Koptekstmetarcering"/>
    </w:pPr>
    <w:r>
      <w:t>Project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Opsommings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Opsommings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Opsommings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Opsommings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arverslag"/>
  </w:abstractNum>
  <w:abstractNum w:abstractNumId="11" w15:restartNumberingAfterBreak="0">
    <w:nsid w:val="1B6F205A"/>
    <w:multiLevelType w:val="multilevel"/>
    <w:tmpl w:val="9CA4ABB8"/>
    <w:styleLink w:val="Jaarverslag"/>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jstnummering1"/>
      <w:lvlText w:val="%1."/>
      <w:lvlJc w:val="left"/>
      <w:pPr>
        <w:ind w:left="360" w:hanging="360"/>
      </w:pPr>
      <w:rPr>
        <w:rFonts w:hint="default"/>
      </w:rPr>
    </w:lvl>
    <w:lvl w:ilvl="1">
      <w:start w:val="1"/>
      <w:numFmt w:val="decimal"/>
      <w:pStyle w:val="Lijstnummering21"/>
      <w:suff w:val="space"/>
      <w:lvlText w:val="%1.%2"/>
      <w:lvlJc w:val="left"/>
      <w:pPr>
        <w:ind w:left="936" w:hanging="576"/>
      </w:pPr>
      <w:rPr>
        <w:rFonts w:hint="default"/>
      </w:rPr>
    </w:lvl>
    <w:lvl w:ilvl="2">
      <w:start w:val="1"/>
      <w:numFmt w:val="lowerLetter"/>
      <w:pStyle w:val="Lijstnummering31"/>
      <w:lvlText w:val="%3."/>
      <w:lvlJc w:val="left"/>
      <w:pPr>
        <w:ind w:left="720" w:hanging="360"/>
      </w:pPr>
      <w:rPr>
        <w:rFonts w:hint="default"/>
      </w:rPr>
    </w:lvl>
    <w:lvl w:ilvl="3">
      <w:start w:val="1"/>
      <w:numFmt w:val="lowerRoman"/>
      <w:pStyle w:val="Lijstnummering41"/>
      <w:lvlText w:val="%4."/>
      <w:lvlJc w:val="left"/>
      <w:pPr>
        <w:ind w:left="1080" w:hanging="360"/>
      </w:pPr>
      <w:rPr>
        <w:rFonts w:hint="default"/>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0A"/>
    <w:rsid w:val="00031947"/>
    <w:rsid w:val="00097733"/>
    <w:rsid w:val="000C7289"/>
    <w:rsid w:val="00257B09"/>
    <w:rsid w:val="00260599"/>
    <w:rsid w:val="002A1FDB"/>
    <w:rsid w:val="003526F6"/>
    <w:rsid w:val="00362419"/>
    <w:rsid w:val="003822C1"/>
    <w:rsid w:val="003A31A9"/>
    <w:rsid w:val="003E4BB5"/>
    <w:rsid w:val="00413664"/>
    <w:rsid w:val="004350A5"/>
    <w:rsid w:val="004649B4"/>
    <w:rsid w:val="00556EF1"/>
    <w:rsid w:val="00567445"/>
    <w:rsid w:val="00582D2E"/>
    <w:rsid w:val="006076AB"/>
    <w:rsid w:val="00632ED7"/>
    <w:rsid w:val="0065559F"/>
    <w:rsid w:val="006C6386"/>
    <w:rsid w:val="006E1E2A"/>
    <w:rsid w:val="0073097F"/>
    <w:rsid w:val="007336FD"/>
    <w:rsid w:val="00743B62"/>
    <w:rsid w:val="00775B49"/>
    <w:rsid w:val="007D1079"/>
    <w:rsid w:val="007E2242"/>
    <w:rsid w:val="007F6617"/>
    <w:rsid w:val="008E7F4C"/>
    <w:rsid w:val="00A06FB1"/>
    <w:rsid w:val="00A4411F"/>
    <w:rsid w:val="00B10F0A"/>
    <w:rsid w:val="00B53B39"/>
    <w:rsid w:val="00BD7C56"/>
    <w:rsid w:val="00C75A10"/>
    <w:rsid w:val="00CB54A5"/>
    <w:rsid w:val="00CC6F8D"/>
    <w:rsid w:val="00D20624"/>
    <w:rsid w:val="00D45496"/>
    <w:rsid w:val="00DB733F"/>
    <w:rsid w:val="00DC1E1A"/>
    <w:rsid w:val="00E14C17"/>
    <w:rsid w:val="00E154D8"/>
    <w:rsid w:val="00E2681D"/>
    <w:rsid w:val="00E555DF"/>
    <w:rsid w:val="00E67A04"/>
    <w:rsid w:val="00E87906"/>
    <w:rsid w:val="00EA76CF"/>
    <w:rsid w:val="00F05DC4"/>
    <w:rsid w:val="00FE38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FA70EE6"/>
  <w15:docId w15:val="{9ECE2F94-DC7A-4FE6-B5D3-19D42A08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en-US" w:bidi="ar-SA"/>
      </w:rPr>
    </w:rPrDefault>
    <w:pPrDefault>
      <w:pPr>
        <w:spacing w:before="40" w:after="160" w:line="288"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kern w:val="20"/>
    </w:rPr>
  </w:style>
  <w:style w:type="paragraph" w:styleId="Kop1">
    <w:name w:val="heading 1"/>
    <w:basedOn w:val="Standaard"/>
    <w:next w:val="Standaard"/>
    <w:link w:val="Kop1Char"/>
    <w:qFormat/>
    <w:rsid w:val="00E14C17"/>
    <w:pPr>
      <w:keepNext/>
      <w:keepLines/>
      <w:spacing w:before="240" w:after="0"/>
      <w:outlineLvl w:val="0"/>
    </w:pPr>
    <w:rPr>
      <w:rFonts w:asciiTheme="majorHAnsi" w:eastAsiaTheme="majorEastAsia" w:hAnsiTheme="majorHAnsi" w:cstheme="majorBidi"/>
      <w:color w:val="577188" w:themeColor="accent1" w:themeShade="BF"/>
      <w:sz w:val="32"/>
      <w:szCs w:val="32"/>
    </w:rPr>
  </w:style>
  <w:style w:type="paragraph" w:styleId="Kop2">
    <w:name w:val="heading 2"/>
    <w:basedOn w:val="Standaard"/>
    <w:next w:val="Standaard"/>
    <w:link w:val="Kop2Char"/>
    <w:unhideWhenUsed/>
    <w:qFormat/>
    <w:rsid w:val="00097733"/>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pageBreakBefore/>
      <w:spacing w:before="0" w:after="360" w:line="240" w:lineRule="auto"/>
      <w:ind w:left="-360" w:right="-360"/>
      <w:outlineLvl w:val="0"/>
    </w:pPr>
    <w:rPr>
      <w:sz w:val="36"/>
    </w:rPr>
  </w:style>
  <w:style w:type="paragraph" w:customStyle="1" w:styleId="kop20">
    <w:name w:val="kop 2"/>
    <w:basedOn w:val="Standaard"/>
    <w:next w:val="Standaard"/>
    <w:link w:val="Tekensvoorkop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kop4">
    <w:name w:val="kop 4"/>
    <w:basedOn w:val="Standaard"/>
    <w:next w:val="Standaard"/>
    <w:link w:val="Tekensvoorkop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kop5">
    <w:name w:val="kop 5"/>
    <w:basedOn w:val="Standaard"/>
    <w:next w:val="Standaard"/>
    <w:link w:val="Tekensvoorkop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kop6">
    <w:name w:val="kop 6"/>
    <w:basedOn w:val="Standaard"/>
    <w:next w:val="Standaard"/>
    <w:link w:val="Tekensvoorkop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kop7">
    <w:name w:val="kop 7"/>
    <w:basedOn w:val="Standaard"/>
    <w:next w:val="Standaard"/>
    <w:link w:val="Tekensvoorkop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
    <w:name w:val="kop 8"/>
    <w:basedOn w:val="Standaard"/>
    <w:next w:val="Standaard"/>
    <w:link w:val="Tekensvoorkop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kop9">
    <w:name w:val="kop 9"/>
    <w:basedOn w:val="Standaard"/>
    <w:next w:val="Standaard"/>
    <w:link w:val="Tekensvoorkop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tekst">
    <w:name w:val="koptekst"/>
    <w:basedOn w:val="Standaard"/>
    <w:link w:val="Tekensvoorkoptekst"/>
    <w:uiPriority w:val="99"/>
    <w:unhideWhenUsed/>
    <w:pPr>
      <w:tabs>
        <w:tab w:val="center" w:pos="4680"/>
        <w:tab w:val="right" w:pos="9360"/>
      </w:tabs>
      <w:spacing w:before="0" w:after="0" w:line="240" w:lineRule="auto"/>
    </w:pPr>
  </w:style>
  <w:style w:type="character" w:customStyle="1" w:styleId="Tekensvoorkoptekst">
    <w:name w:val="Tekens voor koptekst"/>
    <w:basedOn w:val="Standaardalinea-lettertype"/>
    <w:link w:val="koptekst"/>
    <w:uiPriority w:val="99"/>
    <w:rPr>
      <w:kern w:val="20"/>
    </w:rPr>
  </w:style>
  <w:style w:type="paragraph" w:customStyle="1" w:styleId="voettekst">
    <w:name w:val="voettekst"/>
    <w:basedOn w:val="Standaard"/>
    <w:link w:val="Tekensvoorvoettekst"/>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Tekensvoorvoettekst">
    <w:name w:val="Tekens voor voettekst"/>
    <w:basedOn w:val="Standaardalinea-lettertype"/>
    <w:link w:val="voettekst"/>
    <w:uiPriority w:val="99"/>
    <w:rPr>
      <w:kern w:val="20"/>
    </w:rPr>
  </w:style>
  <w:style w:type="table" w:customStyle="1" w:styleId="Tabelraster1">
    <w:name w:val="Tabelraster1"/>
    <w:basedOn w:val="Standaardtabe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regelafstand">
    <w:name w:val="Geen regelafstand"/>
    <w:link w:val="Tekensvoorgeenregelafstand"/>
    <w:uiPriority w:val="1"/>
    <w:qFormat/>
    <w:pPr>
      <w:spacing w:after="0" w:line="240" w:lineRule="auto"/>
    </w:p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Tekensvoorkop1">
    <w:name w:val="Tekens voor kop 1"/>
    <w:basedOn w:val="Standaardalinea-lettertype"/>
    <w:link w:val="kop10"/>
    <w:uiPriority w:val="1"/>
    <w:rPr>
      <w:kern w:val="20"/>
      <w:sz w:val="36"/>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Tekstvantijdelijkeaanduiding1">
    <w:name w:val="Tekst van tijdelijke aanduiding1"/>
    <w:basedOn w:val="Standaardalinea-lettertype"/>
    <w:uiPriority w:val="99"/>
    <w:semiHidden/>
    <w:rPr>
      <w:color w:val="808080"/>
    </w:rPr>
  </w:style>
  <w:style w:type="paragraph" w:customStyle="1" w:styleId="Citaat1">
    <w:name w:val="Citaat1"/>
    <w:basedOn w:val="Standaard"/>
    <w:next w:val="Standaard"/>
    <w:link w:val="Tekensvoorcitaat"/>
    <w:uiPriority w:val="9"/>
    <w:unhideWhenUsed/>
    <w:qFormat/>
    <w:pPr>
      <w:spacing w:before="240" w:after="240"/>
      <w:ind w:left="720" w:right="720"/>
    </w:pPr>
    <w:rPr>
      <w:i/>
      <w:iCs/>
      <w:color w:val="7E97AD" w:themeColor="accent1"/>
      <w:sz w:val="28"/>
    </w:rPr>
  </w:style>
  <w:style w:type="character" w:customStyle="1" w:styleId="Tekensvoorcitaat">
    <w:name w:val="Tekens voor citaat"/>
    <w:basedOn w:val="Standaardalinea-lettertype"/>
    <w:link w:val="Citaat1"/>
    <w:uiPriority w:val="9"/>
    <w:rPr>
      <w:i/>
      <w:iCs/>
      <w:color w:val="7E97AD" w:themeColor="accent1"/>
      <w:kern w:val="20"/>
      <w:sz w:val="28"/>
    </w:rPr>
  </w:style>
  <w:style w:type="paragraph" w:customStyle="1" w:styleId="Bibliografie1">
    <w:name w:val="Bibliografie1"/>
    <w:basedOn w:val="Standaard"/>
    <w:next w:val="Standaard"/>
    <w:uiPriority w:val="37"/>
    <w:semiHidden/>
    <w:unhideWhenUsed/>
  </w:style>
  <w:style w:type="paragraph" w:customStyle="1" w:styleId="Bloktekst1">
    <w:name w:val="Bloktekst1"/>
    <w:basedOn w:val="Standa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Plattetekst1">
    <w:name w:val="Platte tekst1"/>
    <w:basedOn w:val="Standaard"/>
    <w:link w:val="Tekensplattetekst"/>
    <w:uiPriority w:val="99"/>
    <w:semiHidden/>
    <w:unhideWhenUsed/>
    <w:pPr>
      <w:spacing w:after="120"/>
    </w:pPr>
  </w:style>
  <w:style w:type="character" w:customStyle="1" w:styleId="Tekensplattetekst">
    <w:name w:val="Tekens platte tekst"/>
    <w:basedOn w:val="Standaardalinea-lettertype"/>
    <w:link w:val="Plattetekst1"/>
    <w:uiPriority w:val="99"/>
    <w:semiHidden/>
  </w:style>
  <w:style w:type="paragraph" w:customStyle="1" w:styleId="Plattetekst21">
    <w:name w:val="Platte tekst 21"/>
    <w:basedOn w:val="Standaard"/>
    <w:link w:val="Tekensplattetekst2"/>
    <w:uiPriority w:val="99"/>
    <w:semiHidden/>
    <w:unhideWhenUsed/>
    <w:pPr>
      <w:spacing w:after="120" w:line="480" w:lineRule="auto"/>
    </w:pPr>
  </w:style>
  <w:style w:type="character" w:customStyle="1" w:styleId="Tekensplattetekst2">
    <w:name w:val="Tekens platte tekst 2"/>
    <w:basedOn w:val="Standaardalinea-lettertype"/>
    <w:link w:val="Plattetekst21"/>
    <w:uiPriority w:val="99"/>
    <w:semiHidden/>
  </w:style>
  <w:style w:type="paragraph" w:customStyle="1" w:styleId="Plattetekst31">
    <w:name w:val="Platte tekst 31"/>
    <w:basedOn w:val="Standaard"/>
    <w:link w:val="Tekensplattetekst3"/>
    <w:uiPriority w:val="99"/>
    <w:semiHidden/>
    <w:unhideWhenUsed/>
    <w:pPr>
      <w:spacing w:after="120"/>
    </w:pPr>
    <w:rPr>
      <w:sz w:val="16"/>
    </w:rPr>
  </w:style>
  <w:style w:type="character" w:customStyle="1" w:styleId="Tekensplattetekst3">
    <w:name w:val="Tekens platte tekst 3"/>
    <w:basedOn w:val="Standaardalinea-lettertype"/>
    <w:link w:val="Plattetekst31"/>
    <w:uiPriority w:val="99"/>
    <w:semiHidden/>
    <w:rPr>
      <w:sz w:val="16"/>
    </w:rPr>
  </w:style>
  <w:style w:type="paragraph" w:customStyle="1" w:styleId="Platteteksteersteinspringing1">
    <w:name w:val="Platte tekst eerste inspringing1"/>
    <w:basedOn w:val="Plattetekst1"/>
    <w:link w:val="Tekensplatteteksteersteinspringing"/>
    <w:uiPriority w:val="99"/>
    <w:semiHidden/>
    <w:unhideWhenUsed/>
    <w:pPr>
      <w:spacing w:after="200"/>
      <w:ind w:firstLine="360"/>
    </w:pPr>
  </w:style>
  <w:style w:type="character" w:customStyle="1" w:styleId="Tekensplatteteksteersteinspringing">
    <w:name w:val="Tekens platte tekst eerste inspringing"/>
    <w:basedOn w:val="Tekensplattetekst"/>
    <w:link w:val="Platteteksteersteinspringing1"/>
    <w:uiPriority w:val="99"/>
    <w:semiHidden/>
  </w:style>
  <w:style w:type="paragraph" w:customStyle="1" w:styleId="Plattetekstinspringen1">
    <w:name w:val="Platte tekst inspringen1"/>
    <w:basedOn w:val="Standaard"/>
    <w:link w:val="Tekensplattetekstinspringen"/>
    <w:uiPriority w:val="99"/>
    <w:semiHidden/>
    <w:unhideWhenUsed/>
    <w:pPr>
      <w:spacing w:after="120"/>
      <w:ind w:left="360"/>
    </w:pPr>
  </w:style>
  <w:style w:type="character" w:customStyle="1" w:styleId="Tekensplattetekstinspringen">
    <w:name w:val="Tekens platte tekst inspringen"/>
    <w:basedOn w:val="Standaardalinea-lettertype"/>
    <w:link w:val="Plattetekstinspringen1"/>
    <w:uiPriority w:val="99"/>
    <w:semiHidden/>
  </w:style>
  <w:style w:type="paragraph" w:customStyle="1" w:styleId="Platteteksteersteinspringing21">
    <w:name w:val="Platte tekst eerste inspringing 21"/>
    <w:basedOn w:val="Plattetekstinspringen1"/>
    <w:link w:val="Tekensplatteteksteersteinspringing2"/>
    <w:uiPriority w:val="99"/>
    <w:semiHidden/>
    <w:unhideWhenUsed/>
    <w:pPr>
      <w:spacing w:after="200"/>
      <w:ind w:firstLine="360"/>
    </w:pPr>
  </w:style>
  <w:style w:type="character" w:customStyle="1" w:styleId="Tekensplatteteksteersteinspringing2">
    <w:name w:val="Tekens platte tekst eerste inspringing 2"/>
    <w:basedOn w:val="Tekensplattetekstinspringen"/>
    <w:link w:val="Platteteksteersteinspringing21"/>
    <w:uiPriority w:val="99"/>
    <w:semiHidden/>
  </w:style>
  <w:style w:type="paragraph" w:customStyle="1" w:styleId="Plattetekstinspringen21">
    <w:name w:val="Platte tekst inspringen 21"/>
    <w:basedOn w:val="Standaard"/>
    <w:link w:val="Tekensplattetekstinspringen2"/>
    <w:uiPriority w:val="99"/>
    <w:semiHidden/>
    <w:unhideWhenUsed/>
    <w:pPr>
      <w:spacing w:after="120" w:line="480" w:lineRule="auto"/>
      <w:ind w:left="360"/>
    </w:pPr>
  </w:style>
  <w:style w:type="character" w:customStyle="1" w:styleId="Tekensplattetekstinspringen2">
    <w:name w:val="Tekens platte tekst inspringen 2"/>
    <w:basedOn w:val="Standaardalinea-lettertype"/>
    <w:link w:val="Plattetekstinspringen21"/>
    <w:uiPriority w:val="99"/>
    <w:semiHidden/>
  </w:style>
  <w:style w:type="paragraph" w:customStyle="1" w:styleId="Plattetekstinspringen31">
    <w:name w:val="Platte tekst inspringen 31"/>
    <w:basedOn w:val="Standaard"/>
    <w:link w:val="Tekensplattetekstinspringen3"/>
    <w:uiPriority w:val="99"/>
    <w:semiHidden/>
    <w:unhideWhenUsed/>
    <w:pPr>
      <w:spacing w:after="120"/>
      <w:ind w:left="360"/>
    </w:pPr>
    <w:rPr>
      <w:sz w:val="16"/>
    </w:rPr>
  </w:style>
  <w:style w:type="character" w:customStyle="1" w:styleId="Tekensplattetekstinspringen3">
    <w:name w:val="Tekens platte tekst inspringen 3"/>
    <w:basedOn w:val="Standaardalinea-lettertype"/>
    <w:link w:val="Plattetekstinspringen31"/>
    <w:uiPriority w:val="99"/>
    <w:semiHidden/>
    <w:rPr>
      <w:sz w:val="16"/>
    </w:rPr>
  </w:style>
  <w:style w:type="character" w:customStyle="1" w:styleId="Boektitel">
    <w:name w:val="Boektitel"/>
    <w:basedOn w:val="Standaardalinea-lettertype"/>
    <w:uiPriority w:val="33"/>
    <w:semiHidden/>
    <w:unhideWhenUsed/>
    <w:rPr>
      <w:b/>
      <w:bCs/>
      <w:smallCaps/>
      <w:spacing w:val="5"/>
    </w:rPr>
  </w:style>
  <w:style w:type="paragraph" w:customStyle="1" w:styleId="bijschrift">
    <w:name w:val="bijschrift"/>
    <w:basedOn w:val="Standaard"/>
    <w:next w:val="Standaard"/>
    <w:uiPriority w:val="35"/>
    <w:semiHidden/>
    <w:unhideWhenUsed/>
    <w:qFormat/>
    <w:pPr>
      <w:spacing w:line="240" w:lineRule="auto"/>
    </w:pPr>
    <w:rPr>
      <w:b/>
      <w:bCs/>
      <w:color w:val="7E97AD" w:themeColor="accent1"/>
      <w:sz w:val="18"/>
    </w:rPr>
  </w:style>
  <w:style w:type="paragraph" w:customStyle="1" w:styleId="Afsluiting1">
    <w:name w:val="Afsluiting1"/>
    <w:basedOn w:val="Standaard"/>
    <w:link w:val="Tekensvoorafsluiting"/>
    <w:uiPriority w:val="99"/>
    <w:semiHidden/>
    <w:unhideWhenUsed/>
    <w:pPr>
      <w:spacing w:after="0" w:line="240" w:lineRule="auto"/>
      <w:ind w:left="4320"/>
    </w:pPr>
  </w:style>
  <w:style w:type="character" w:customStyle="1" w:styleId="Tekensvoorafsluiting">
    <w:name w:val="Tekens voor afsluiting"/>
    <w:basedOn w:val="Standaardalinea-lettertype"/>
    <w:link w:val="Afsluiting1"/>
    <w:uiPriority w:val="99"/>
    <w:semiHidden/>
  </w:style>
  <w:style w:type="table" w:customStyle="1" w:styleId="Kleurrijkraster1">
    <w:name w:val="Kleurrijk raster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KleurrijkrasterAccent1">
    <w:name w:val="Kleurrijk raster Accent 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KleurrijkrasterAccent2">
    <w:name w:val="Kleurrijk raster Accent 2"/>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KleurrijkrasterAccent3">
    <w:name w:val="Kleurrijk raster Accent 3"/>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KleurrijkrasterAccent4">
    <w:name w:val="Kleurrijk raster Accent 4"/>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KleurrijkrasterAccent5">
    <w:name w:val="Kleurrijk raster Accent 5"/>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KleurrijkrasterAccent6">
    <w:name w:val="Kleurrijk raster Accent 6"/>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Kleurrijkelijst1">
    <w:name w:val="Kleurrijke lijst1"/>
    <w:basedOn w:val="Standaardtabe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KleurrijkelijstAccent1">
    <w:name w:val="Kleurrijke lijst Accent 1"/>
    <w:basedOn w:val="Standaardtabe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KleurrijkelijstAccent2">
    <w:name w:val="Kleurrijke lijst Accent 2"/>
    <w:basedOn w:val="Standaardtabe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KleurrijkelijstAccent3">
    <w:name w:val="Kleurrijke lijst Accent 3"/>
    <w:basedOn w:val="Standaardtabe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KleurrijkelijstAccent4">
    <w:name w:val="Kleurrijke lijst Accent 4"/>
    <w:basedOn w:val="Standaardtabe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KleurrijkelijstAccent5">
    <w:name w:val="Kleurrijke lijst Accent 5"/>
    <w:basedOn w:val="Standaardtabe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KleurrijkelijstAccent6">
    <w:name w:val="Kleurrijke lijst Accent 6"/>
    <w:basedOn w:val="Standaardtabe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Kleurrijkearcering1">
    <w:name w:val="Kleurrijke arcering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KleurrijkearceringAccent1">
    <w:name w:val="Kleurrijke arcering Accent 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KleurrijkearceringAccent2">
    <w:name w:val="Kleurrijke arcering Accent 2"/>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KleurrijkearceringAccent3">
    <w:name w:val="Kleurrijke arcering Accent 3"/>
    <w:basedOn w:val="Standaardtabe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KleurrijkearceringAccent4">
    <w:name w:val="Kleurrijke arcering Accent 4"/>
    <w:basedOn w:val="Standaardtabe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KleurrijkearceringAccent5">
    <w:name w:val="Kleurrijke arcering Accent 5"/>
    <w:basedOn w:val="Standaardtabe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KleurrijkearceringAccent6">
    <w:name w:val="Kleurrijke arcering Accent 6"/>
    <w:basedOn w:val="Standaardtabe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rPr>
      <w:sz w:val="20"/>
    </w:rPr>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sz w:val="20"/>
    </w:rPr>
  </w:style>
  <w:style w:type="table" w:customStyle="1" w:styleId="Donkerelijst1">
    <w:name w:val="Donkere lijst1"/>
    <w:basedOn w:val="Standaardtabe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onkerelijstAccent1">
    <w:name w:val="Donkere lijst Accent 1"/>
    <w:basedOn w:val="Standaardtabe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onkerelijstAccent2">
    <w:name w:val="Donkere lijst Accent 2"/>
    <w:basedOn w:val="Standaardtabe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onkerelijstAccent3">
    <w:name w:val="Donkere lijst Accent 3"/>
    <w:basedOn w:val="Standaardtabe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onkerelijstAccent4">
    <w:name w:val="Donkere lijst Accent 4"/>
    <w:basedOn w:val="Standaardtabe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onkerelijstAccent5">
    <w:name w:val="Donkere lijst Accent 5"/>
    <w:basedOn w:val="Standaardtabe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onkerelijstAccent6">
    <w:name w:val="Donkere lijst Accent 6"/>
    <w:basedOn w:val="Standaardtabe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ard"/>
    <w:next w:val="Standaard"/>
    <w:link w:val="Tekensvoordatum"/>
    <w:uiPriority w:val="99"/>
    <w:semiHidden/>
    <w:unhideWhenUsed/>
  </w:style>
  <w:style w:type="character" w:customStyle="1" w:styleId="Tekensvoordatum">
    <w:name w:val="Tekens voor datum"/>
    <w:basedOn w:val="Standaardalinea-lettertype"/>
    <w:link w:val="Datum1"/>
    <w:uiPriority w:val="99"/>
    <w:semiHidden/>
  </w:style>
  <w:style w:type="paragraph" w:customStyle="1" w:styleId="Documentstructuur1">
    <w:name w:val="Documentstructuur1"/>
    <w:basedOn w:val="Standaard"/>
    <w:link w:val="Tekensvoordocumentstructuur"/>
    <w:uiPriority w:val="99"/>
    <w:semiHidden/>
    <w:unhideWhenUsed/>
    <w:pPr>
      <w:spacing w:after="0" w:line="240" w:lineRule="auto"/>
    </w:pPr>
    <w:rPr>
      <w:rFonts w:ascii="Tahoma" w:hAnsi="Tahoma" w:cs="Tahoma"/>
      <w:sz w:val="16"/>
    </w:rPr>
  </w:style>
  <w:style w:type="character" w:customStyle="1" w:styleId="Tekensvoordocumentstructuur">
    <w:name w:val="Tekens voor documentstructuur"/>
    <w:basedOn w:val="Standaardalinea-lettertype"/>
    <w:link w:val="Documentstructuur1"/>
    <w:uiPriority w:val="99"/>
    <w:semiHidden/>
    <w:rPr>
      <w:rFonts w:ascii="Tahoma" w:hAnsi="Tahoma" w:cs="Tahoma"/>
      <w:sz w:val="16"/>
    </w:rPr>
  </w:style>
  <w:style w:type="paragraph" w:customStyle="1" w:styleId="E-mailhandtekening1">
    <w:name w:val="E-mailhandtekening1"/>
    <w:basedOn w:val="Standaard"/>
    <w:link w:val="Tekensvoore-mailhandtekening"/>
    <w:uiPriority w:val="99"/>
    <w:semiHidden/>
    <w:unhideWhenUsed/>
    <w:pPr>
      <w:spacing w:after="0" w:line="240" w:lineRule="auto"/>
    </w:pPr>
  </w:style>
  <w:style w:type="character" w:customStyle="1" w:styleId="Tekensvoore-mailhandtekening">
    <w:name w:val="Tekens voor e-mailhandtekening"/>
    <w:basedOn w:val="Standaardalinea-lettertype"/>
    <w:link w:val="E-mailhandtekening1"/>
    <w:uiPriority w:val="99"/>
    <w:semiHidden/>
  </w:style>
  <w:style w:type="character" w:customStyle="1" w:styleId="Nadruk1">
    <w:name w:val="Nadruk1"/>
    <w:basedOn w:val="Standaardalinea-lettertype"/>
    <w:uiPriority w:val="20"/>
    <w:semiHidden/>
    <w:unhideWhenUsed/>
    <w:rPr>
      <w:i/>
      <w:iCs/>
    </w:rPr>
  </w:style>
  <w:style w:type="character" w:customStyle="1" w:styleId="eindnootmarkering">
    <w:name w:val="eindnootmarkering"/>
    <w:basedOn w:val="Standaardalinea-lettertype"/>
    <w:uiPriority w:val="99"/>
    <w:semiHidden/>
    <w:unhideWhenUsed/>
    <w:rPr>
      <w:vertAlign w:val="superscript"/>
    </w:rPr>
  </w:style>
  <w:style w:type="paragraph" w:customStyle="1" w:styleId="eindnoottekst">
    <w:name w:val="eindnoottekst"/>
    <w:basedOn w:val="Standaard"/>
    <w:link w:val="Tekensvooreindnoottekst"/>
    <w:uiPriority w:val="99"/>
    <w:semiHidden/>
    <w:unhideWhenUsed/>
    <w:pPr>
      <w:spacing w:after="0" w:line="240" w:lineRule="auto"/>
    </w:pPr>
  </w:style>
  <w:style w:type="character" w:customStyle="1" w:styleId="Tekensvooreindnoottekst">
    <w:name w:val="Tekens voor eindnoottekst"/>
    <w:basedOn w:val="Standaardalinea-lettertype"/>
    <w:link w:val="eindnoottekst"/>
    <w:uiPriority w:val="99"/>
    <w:semiHidden/>
    <w:rPr>
      <w:sz w:val="20"/>
    </w:rPr>
  </w:style>
  <w:style w:type="paragraph" w:customStyle="1" w:styleId="envelopadres">
    <w:name w:val="envelopadres"/>
    <w:basedOn w:val="Standa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retouradresenvelop">
    <w:name w:val="retouradres envelop"/>
    <w:basedOn w:val="Standaard"/>
    <w:uiPriority w:val="99"/>
    <w:semiHidden/>
    <w:unhideWhenUsed/>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Pr>
      <w:color w:val="969696" w:themeColor="followedHyperlink"/>
      <w:u w:val="single"/>
    </w:rPr>
  </w:style>
  <w:style w:type="character" w:customStyle="1" w:styleId="voetnootmarkering">
    <w:name w:val="voetnootmarkering"/>
    <w:basedOn w:val="Standaardalinea-lettertype"/>
    <w:uiPriority w:val="99"/>
    <w:semiHidden/>
    <w:unhideWhenUsed/>
    <w:rPr>
      <w:vertAlign w:val="superscript"/>
    </w:rPr>
  </w:style>
  <w:style w:type="paragraph" w:customStyle="1" w:styleId="voetnoottekst">
    <w:name w:val="voetnoottekst"/>
    <w:basedOn w:val="Standaard"/>
    <w:link w:val="Tekensvoorvoetnoottekst"/>
    <w:uiPriority w:val="99"/>
    <w:semiHidden/>
    <w:unhideWhenUsed/>
    <w:pPr>
      <w:spacing w:after="0" w:line="240" w:lineRule="auto"/>
    </w:pPr>
  </w:style>
  <w:style w:type="character" w:customStyle="1" w:styleId="Tekensvoorvoetnoottekst">
    <w:name w:val="Tekens voor voetnoottekst"/>
    <w:basedOn w:val="Standaardalinea-lettertype"/>
    <w:link w:val="voetnoottekst"/>
    <w:uiPriority w:val="99"/>
    <w:semiHidden/>
    <w:rPr>
      <w:sz w:val="20"/>
    </w:rPr>
  </w:style>
  <w:style w:type="character" w:customStyle="1" w:styleId="Tekensvoorkop3">
    <w:name w:val="Tekens voor kop 3"/>
    <w:basedOn w:val="Standaardalinea-lettertype"/>
    <w:link w:val="kop3"/>
    <w:uiPriority w:val="1"/>
    <w:rPr>
      <w:rFonts w:asciiTheme="majorHAnsi" w:eastAsiaTheme="majorEastAsia" w:hAnsiTheme="majorHAnsi" w:cstheme="majorBidi"/>
      <w:b/>
      <w:bCs/>
      <w:color w:val="7E97AD" w:themeColor="accent1"/>
      <w:kern w:val="20"/>
      <w14:ligatures w14:val="standardContextual"/>
    </w:rPr>
  </w:style>
  <w:style w:type="character" w:customStyle="1" w:styleId="Tekensvoorkop4">
    <w:name w:val="Tekens voor kop 4"/>
    <w:basedOn w:val="Standaardalinea-lettertype"/>
    <w:link w:val="kop4"/>
    <w:uiPriority w:val="18"/>
    <w:semiHidden/>
    <w:rPr>
      <w:rFonts w:asciiTheme="majorHAnsi" w:eastAsiaTheme="majorEastAsia" w:hAnsiTheme="majorHAnsi" w:cstheme="majorBidi"/>
      <w:b/>
      <w:bCs/>
      <w:i/>
      <w:iCs/>
      <w:color w:val="7E97AD" w:themeColor="accent1"/>
      <w:kern w:val="20"/>
    </w:rPr>
  </w:style>
  <w:style w:type="character" w:customStyle="1" w:styleId="Tekensvoorkop5">
    <w:name w:val="Tekens voor kop 5"/>
    <w:basedOn w:val="Standaardalinea-lettertype"/>
    <w:link w:val="kop5"/>
    <w:uiPriority w:val="18"/>
    <w:semiHidden/>
    <w:rPr>
      <w:rFonts w:asciiTheme="majorHAnsi" w:eastAsiaTheme="majorEastAsia" w:hAnsiTheme="majorHAnsi" w:cstheme="majorBidi"/>
      <w:color w:val="394B5A" w:themeColor="accent1" w:themeShade="7F"/>
      <w:kern w:val="20"/>
    </w:rPr>
  </w:style>
  <w:style w:type="character" w:customStyle="1" w:styleId="Tekensvoorkop6">
    <w:name w:val="Tekens voor kop 6"/>
    <w:basedOn w:val="Standaardalinea-lettertype"/>
    <w:link w:val="kop6"/>
    <w:uiPriority w:val="18"/>
    <w:semiHidden/>
    <w:rPr>
      <w:rFonts w:asciiTheme="majorHAnsi" w:eastAsiaTheme="majorEastAsia" w:hAnsiTheme="majorHAnsi" w:cstheme="majorBidi"/>
      <w:i/>
      <w:iCs/>
      <w:color w:val="394B5A" w:themeColor="accent1" w:themeShade="7F"/>
      <w:kern w:val="20"/>
    </w:rPr>
  </w:style>
  <w:style w:type="character" w:customStyle="1" w:styleId="Tekensvoorkop7">
    <w:name w:val="Tekens voor kop 7"/>
    <w:basedOn w:val="Standaardalinea-lettertype"/>
    <w:link w:val="kop7"/>
    <w:uiPriority w:val="18"/>
    <w:semiHidden/>
    <w:rPr>
      <w:rFonts w:asciiTheme="majorHAnsi" w:eastAsiaTheme="majorEastAsia" w:hAnsiTheme="majorHAnsi" w:cstheme="majorBidi"/>
      <w:i/>
      <w:iCs/>
      <w:color w:val="404040" w:themeColor="text1" w:themeTint="BF"/>
      <w:kern w:val="20"/>
    </w:rPr>
  </w:style>
  <w:style w:type="character" w:customStyle="1" w:styleId="Tekensvoorkop8">
    <w:name w:val="Tekens voor kop 8"/>
    <w:basedOn w:val="Standaardalinea-lettertype"/>
    <w:link w:val="kop8"/>
    <w:uiPriority w:val="18"/>
    <w:semiHidden/>
    <w:rPr>
      <w:rFonts w:asciiTheme="majorHAnsi" w:eastAsiaTheme="majorEastAsia" w:hAnsiTheme="majorHAnsi" w:cstheme="majorBidi"/>
      <w:color w:val="404040" w:themeColor="text1" w:themeTint="BF"/>
      <w:kern w:val="20"/>
    </w:rPr>
  </w:style>
  <w:style w:type="character" w:customStyle="1" w:styleId="Tekensvoorkop9">
    <w:name w:val="Tekens voor kop 9"/>
    <w:basedOn w:val="Standaardalinea-lettertype"/>
    <w:link w:val="kop9"/>
    <w:uiPriority w:val="18"/>
    <w:semiHidden/>
    <w:rPr>
      <w:rFonts w:asciiTheme="majorHAnsi" w:eastAsiaTheme="majorEastAsia" w:hAnsiTheme="majorHAnsi" w:cstheme="majorBidi"/>
      <w:i/>
      <w:iCs/>
      <w:color w:val="404040" w:themeColor="text1" w:themeTint="BF"/>
      <w:kern w:val="20"/>
    </w:rPr>
  </w:style>
  <w:style w:type="character" w:customStyle="1" w:styleId="HTML-acroniem1">
    <w:name w:val="HTML-acroniem1"/>
    <w:basedOn w:val="Standaardalinea-lettertype"/>
    <w:uiPriority w:val="99"/>
    <w:semiHidden/>
    <w:unhideWhenUsed/>
  </w:style>
  <w:style w:type="paragraph" w:customStyle="1" w:styleId="HTML-adres1">
    <w:name w:val="HTML-adres1"/>
    <w:basedOn w:val="Standaard"/>
    <w:link w:val="TekensvoorHTML-adres"/>
    <w:uiPriority w:val="99"/>
    <w:semiHidden/>
    <w:unhideWhenUsed/>
    <w:pPr>
      <w:spacing w:after="0" w:line="240" w:lineRule="auto"/>
    </w:pPr>
    <w:rPr>
      <w:i/>
      <w:iCs/>
    </w:rPr>
  </w:style>
  <w:style w:type="character" w:customStyle="1" w:styleId="TekensvoorHTML-adres">
    <w:name w:val="Tekens voor HTML-adres"/>
    <w:basedOn w:val="Standaardalinea-lettertype"/>
    <w:link w:val="HTML-adres1"/>
    <w:uiPriority w:val="99"/>
    <w:semiHidden/>
    <w:rPr>
      <w:i/>
      <w:iCs/>
    </w:rPr>
  </w:style>
  <w:style w:type="character" w:customStyle="1" w:styleId="HTML-citaat1">
    <w:name w:val="HTML-citaat1"/>
    <w:basedOn w:val="Standaardalinea-lettertype"/>
    <w:uiPriority w:val="99"/>
    <w:semiHidden/>
    <w:unhideWhenUsed/>
    <w:rPr>
      <w:i/>
      <w:iCs/>
    </w:rPr>
  </w:style>
  <w:style w:type="character" w:customStyle="1" w:styleId="HTML-code">
    <w:name w:val="HTML-code"/>
    <w:basedOn w:val="Standaardalinea-lettertype"/>
    <w:uiPriority w:val="99"/>
    <w:semiHidden/>
    <w:unhideWhenUsed/>
    <w:rPr>
      <w:rFonts w:ascii="Consolas" w:hAnsi="Consolas" w:cs="Consolas"/>
      <w:sz w:val="20"/>
    </w:rPr>
  </w:style>
  <w:style w:type="character" w:customStyle="1" w:styleId="HTML-definitie">
    <w:name w:val="HTML-definitie"/>
    <w:basedOn w:val="Standaardalinea-lettertype"/>
    <w:uiPriority w:val="99"/>
    <w:semiHidden/>
    <w:unhideWhenUsed/>
    <w:rPr>
      <w:i/>
      <w:iCs/>
    </w:rPr>
  </w:style>
  <w:style w:type="character" w:customStyle="1" w:styleId="HTML-toetsenbord1">
    <w:name w:val="HTML-toetsenbord1"/>
    <w:basedOn w:val="Standaardalinea-lettertype"/>
    <w:uiPriority w:val="99"/>
    <w:semiHidden/>
    <w:unhideWhenUsed/>
    <w:rPr>
      <w:rFonts w:ascii="Consolas" w:hAnsi="Consolas" w:cs="Consolas"/>
      <w:sz w:val="20"/>
    </w:rPr>
  </w:style>
  <w:style w:type="paragraph" w:customStyle="1" w:styleId="HTMLvoorafopgemaakt">
    <w:name w:val="HTML;vooraf opgemaakt"/>
    <w:basedOn w:val="Standaard"/>
    <w:link w:val="TekensvoorHTMLvoorafopgemaakt"/>
    <w:uiPriority w:val="99"/>
    <w:semiHidden/>
    <w:unhideWhenUsed/>
    <w:pPr>
      <w:spacing w:after="0" w:line="240" w:lineRule="auto"/>
    </w:pPr>
    <w:rPr>
      <w:rFonts w:ascii="Consolas" w:hAnsi="Consolas" w:cs="Consolas"/>
    </w:rPr>
  </w:style>
  <w:style w:type="character" w:customStyle="1" w:styleId="TekensvoorHTMLvoorafopgemaakt">
    <w:name w:val="Tekens voor HTML;vooraf opgemaakt"/>
    <w:basedOn w:val="Standaardalinea-lettertype"/>
    <w:link w:val="HTMLvoorafopgemaakt"/>
    <w:uiPriority w:val="99"/>
    <w:semiHidden/>
    <w:rPr>
      <w:rFonts w:ascii="Consolas" w:hAnsi="Consolas" w:cs="Consolas"/>
      <w:sz w:val="20"/>
    </w:rPr>
  </w:style>
  <w:style w:type="character" w:customStyle="1" w:styleId="HTML-voorbeeld1">
    <w:name w:val="HTML-voorbeeld1"/>
    <w:basedOn w:val="Standaardalinea-lettertype"/>
    <w:uiPriority w:val="99"/>
    <w:semiHidden/>
    <w:unhideWhenUsed/>
    <w:rPr>
      <w:rFonts w:ascii="Consolas" w:hAnsi="Consolas" w:cs="Consolas"/>
      <w:sz w:val="24"/>
    </w:rPr>
  </w:style>
  <w:style w:type="character" w:customStyle="1" w:styleId="HTML-schrijfmachine1">
    <w:name w:val="HTML-schrijfmachine1"/>
    <w:basedOn w:val="Standaardalinea-lettertype"/>
    <w:uiPriority w:val="99"/>
    <w:semiHidden/>
    <w:unhideWhenUsed/>
    <w:rPr>
      <w:rFonts w:ascii="Consolas" w:hAnsi="Consolas" w:cs="Consolas"/>
      <w:sz w:val="20"/>
    </w:rPr>
  </w:style>
  <w:style w:type="character" w:customStyle="1" w:styleId="HTML-variabele">
    <w:name w:val="HTML-variabele"/>
    <w:basedOn w:val="Standaardalinea-lettertype"/>
    <w:uiPriority w:val="99"/>
    <w:semiHidden/>
    <w:unhideWhenUsed/>
    <w:rPr>
      <w:i/>
      <w:iCs/>
    </w:rPr>
  </w:style>
  <w:style w:type="character" w:styleId="Hyperlink">
    <w:name w:val="Hyperlink"/>
    <w:basedOn w:val="Standaardalinea-lettertype"/>
    <w:uiPriority w:val="99"/>
    <w:unhideWhenUsed/>
    <w:rPr>
      <w:color w:val="646464" w:themeColor="hyperlink"/>
      <w:u w:val="single"/>
    </w:rPr>
  </w:style>
  <w:style w:type="paragraph" w:styleId="Index1">
    <w:name w:val="index 1"/>
    <w:basedOn w:val="Standaard"/>
    <w:next w:val="Standaard"/>
    <w:autoRedefine/>
    <w:uiPriority w:val="99"/>
    <w:semiHidden/>
    <w:unhideWhenUsed/>
    <w:pPr>
      <w:spacing w:after="0" w:line="240" w:lineRule="auto"/>
      <w:ind w:left="220" w:hanging="220"/>
    </w:pPr>
  </w:style>
  <w:style w:type="paragraph" w:styleId="Index2">
    <w:name w:val="index 2"/>
    <w:basedOn w:val="Standaard"/>
    <w:next w:val="Standaard"/>
    <w:autoRedefine/>
    <w:uiPriority w:val="99"/>
    <w:semiHidden/>
    <w:unhideWhenUsed/>
    <w:pPr>
      <w:spacing w:after="0" w:line="240" w:lineRule="auto"/>
      <w:ind w:left="440" w:hanging="220"/>
    </w:pPr>
  </w:style>
  <w:style w:type="paragraph" w:styleId="Index3">
    <w:name w:val="index 3"/>
    <w:basedOn w:val="Standaard"/>
    <w:next w:val="Standaard"/>
    <w:autoRedefine/>
    <w:uiPriority w:val="99"/>
    <w:semiHidden/>
    <w:unhideWhenUsed/>
    <w:pPr>
      <w:spacing w:after="0" w:line="240" w:lineRule="auto"/>
      <w:ind w:left="660" w:hanging="220"/>
    </w:pPr>
  </w:style>
  <w:style w:type="paragraph" w:styleId="Index4">
    <w:name w:val="index 4"/>
    <w:basedOn w:val="Standaard"/>
    <w:next w:val="Standaard"/>
    <w:autoRedefine/>
    <w:uiPriority w:val="99"/>
    <w:semiHidden/>
    <w:unhideWhenUsed/>
    <w:pPr>
      <w:spacing w:after="0" w:line="240" w:lineRule="auto"/>
      <w:ind w:left="880" w:hanging="220"/>
    </w:pPr>
  </w:style>
  <w:style w:type="paragraph" w:styleId="Index5">
    <w:name w:val="index 5"/>
    <w:basedOn w:val="Standaard"/>
    <w:next w:val="Standaard"/>
    <w:autoRedefine/>
    <w:uiPriority w:val="99"/>
    <w:semiHidden/>
    <w:unhideWhenUsed/>
    <w:pPr>
      <w:spacing w:after="0" w:line="240" w:lineRule="auto"/>
      <w:ind w:left="1100" w:hanging="220"/>
    </w:pPr>
  </w:style>
  <w:style w:type="paragraph" w:styleId="Index6">
    <w:name w:val="index 6"/>
    <w:basedOn w:val="Standaard"/>
    <w:next w:val="Standaard"/>
    <w:autoRedefine/>
    <w:uiPriority w:val="99"/>
    <w:semiHidden/>
    <w:unhideWhenUsed/>
    <w:pPr>
      <w:spacing w:after="0" w:line="240" w:lineRule="auto"/>
      <w:ind w:left="1320" w:hanging="220"/>
    </w:pPr>
  </w:style>
  <w:style w:type="paragraph" w:styleId="Index7">
    <w:name w:val="index 7"/>
    <w:basedOn w:val="Standaard"/>
    <w:next w:val="Standaard"/>
    <w:autoRedefine/>
    <w:uiPriority w:val="99"/>
    <w:semiHidden/>
    <w:unhideWhenUsed/>
    <w:pPr>
      <w:spacing w:after="0" w:line="240" w:lineRule="auto"/>
      <w:ind w:left="1540" w:hanging="220"/>
    </w:pPr>
  </w:style>
  <w:style w:type="paragraph" w:styleId="Index8">
    <w:name w:val="index 8"/>
    <w:basedOn w:val="Standaard"/>
    <w:next w:val="Standaard"/>
    <w:autoRedefine/>
    <w:uiPriority w:val="99"/>
    <w:semiHidden/>
    <w:unhideWhenUsed/>
    <w:pPr>
      <w:spacing w:after="0" w:line="240" w:lineRule="auto"/>
      <w:ind w:left="1760" w:hanging="220"/>
    </w:pPr>
  </w:style>
  <w:style w:type="paragraph" w:styleId="Index9">
    <w:name w:val="index 9"/>
    <w:basedOn w:val="Standaard"/>
    <w:next w:val="Standaard"/>
    <w:autoRedefine/>
    <w:uiPriority w:val="99"/>
    <w:semiHidden/>
    <w:unhideWhenUsed/>
    <w:pPr>
      <w:spacing w:after="0" w:line="240" w:lineRule="auto"/>
      <w:ind w:left="1980" w:hanging="220"/>
    </w:pPr>
  </w:style>
  <w:style w:type="paragraph" w:customStyle="1" w:styleId="Indexkop1">
    <w:name w:val="Indexkop1"/>
    <w:basedOn w:val="Standaard"/>
    <w:next w:val="Index1"/>
    <w:uiPriority w:val="99"/>
    <w:semiHidden/>
    <w:unhideWhenUsed/>
    <w:rPr>
      <w:rFonts w:asciiTheme="majorHAnsi" w:eastAsiaTheme="majorEastAsia" w:hAnsiTheme="majorHAnsi" w:cstheme="majorBidi"/>
      <w:b/>
      <w:bCs/>
    </w:rPr>
  </w:style>
  <w:style w:type="character" w:customStyle="1" w:styleId="Intensievebenadrukking1">
    <w:name w:val="Intensieve benadrukking1"/>
    <w:basedOn w:val="Standaardalinea-lettertype"/>
    <w:uiPriority w:val="21"/>
    <w:semiHidden/>
    <w:unhideWhenUsed/>
    <w:rPr>
      <w:b/>
      <w:bCs/>
      <w:i/>
      <w:iCs/>
      <w:color w:val="7E97AD" w:themeColor="accent1"/>
    </w:rPr>
  </w:style>
  <w:style w:type="paragraph" w:customStyle="1" w:styleId="Duidelijkcitaat1">
    <w:name w:val="Duidelijk citaat1"/>
    <w:basedOn w:val="Standaard"/>
    <w:next w:val="Standaard"/>
    <w:link w:val="Tekensvoorduidelijkcitaat"/>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Tekensvoorduidelijkcitaat">
    <w:name w:val="Tekens voor duidelijk citaat"/>
    <w:basedOn w:val="Standaardalinea-lettertype"/>
    <w:link w:val="Duidelijkcitaat1"/>
    <w:uiPriority w:val="30"/>
    <w:semiHidden/>
    <w:rPr>
      <w:b/>
      <w:bCs/>
      <w:i/>
      <w:iCs/>
      <w:color w:val="7E97AD" w:themeColor="accent1"/>
    </w:rPr>
  </w:style>
  <w:style w:type="character" w:customStyle="1" w:styleId="Intensieveverwijzing1">
    <w:name w:val="Intensieve verwijzing1"/>
    <w:basedOn w:val="Standaardalinea-lettertype"/>
    <w:uiPriority w:val="32"/>
    <w:semiHidden/>
    <w:unhideWhenUsed/>
    <w:rPr>
      <w:b/>
      <w:bCs/>
      <w:smallCaps/>
      <w:color w:val="CC8E60" w:themeColor="accent2"/>
      <w:spacing w:val="5"/>
      <w:u w:val="single"/>
    </w:rPr>
  </w:style>
  <w:style w:type="table" w:customStyle="1" w:styleId="Lichtraster1">
    <w:name w:val="Licht raster1"/>
    <w:basedOn w:val="Standaardtabe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
    <w:name w:val="Licht raster Accent 1"/>
    <w:basedOn w:val="Standaardtabe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LichtrasterAccent2">
    <w:name w:val="Licht raster Accent 2"/>
    <w:basedOn w:val="Standaardtabe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LichtrasterAccent3">
    <w:name w:val="Licht raster Accent 3"/>
    <w:basedOn w:val="Standaardtabe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LichtrasterAccent4">
    <w:name w:val="Licht raster Accent 4"/>
    <w:basedOn w:val="Standaardtabe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LichtrasterAccent5">
    <w:name w:val="Licht raster Accent 5"/>
    <w:basedOn w:val="Standaardtabe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LichtrasterAccent6">
    <w:name w:val="Licht raster Accent 6"/>
    <w:basedOn w:val="Standaardtabe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chtelijst1">
    <w:name w:val="Lichte lijst1"/>
    <w:basedOn w:val="Standaardtabe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
    <w:name w:val="Lichte lijst Accent 1"/>
    <w:basedOn w:val="Standaardtabe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LichtelijstAccent2">
    <w:name w:val="Lichte lijst Accent 2"/>
    <w:basedOn w:val="Standaardtabe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LichtelijstAccent3">
    <w:name w:val="Lichte lijst Accent 3"/>
    <w:basedOn w:val="Standaardtabe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LichtelijstAccent4">
    <w:name w:val="Lichte lijst Accent 4"/>
    <w:basedOn w:val="Standaardtabe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LichtelijstAccent5">
    <w:name w:val="Lichte lijst Accent 5"/>
    <w:basedOn w:val="Standaardtabe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LichtelijstAccent6">
    <w:name w:val="Lichte lijst Accent 6"/>
    <w:basedOn w:val="Standaardtabe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
    <w:name w:val="Lichte arcering Accent 1"/>
    <w:basedOn w:val="Standaardtabe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LichtearceringAccent2">
    <w:name w:val="Lichte arcering Accent 2"/>
    <w:basedOn w:val="Standaardtabe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LichtearceringAccent3">
    <w:name w:val="Lichte arcering Accent 3"/>
    <w:basedOn w:val="Standaardtabe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LichtearceringAccent4">
    <w:name w:val="Lichte arcering Accent 4"/>
    <w:basedOn w:val="Standaardtabe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LichtearceringAccent5">
    <w:name w:val="Lichte arcering Accent 5"/>
    <w:basedOn w:val="Standaardtabe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LichtearceringAccent6">
    <w:name w:val="Lichte arcering Accent 6"/>
    <w:basedOn w:val="Standaardtabe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regelnummer">
    <w:name w:val="regelnummer"/>
    <w:basedOn w:val="Standaardalinea-lettertype"/>
    <w:uiPriority w:val="99"/>
    <w:semiHidden/>
    <w:unhideWhenUsed/>
  </w:style>
  <w:style w:type="paragraph" w:customStyle="1" w:styleId="Lijst1">
    <w:name w:val="Lijst1"/>
    <w:basedOn w:val="Standaard"/>
    <w:uiPriority w:val="99"/>
    <w:semiHidden/>
    <w:unhideWhenUsed/>
    <w:pPr>
      <w:ind w:left="360" w:hanging="360"/>
      <w:contextualSpacing/>
    </w:pPr>
  </w:style>
  <w:style w:type="paragraph" w:customStyle="1" w:styleId="Lijst21">
    <w:name w:val="Lijst 21"/>
    <w:basedOn w:val="Standaard"/>
    <w:uiPriority w:val="99"/>
    <w:semiHidden/>
    <w:unhideWhenUsed/>
    <w:pPr>
      <w:ind w:left="720" w:hanging="360"/>
      <w:contextualSpacing/>
    </w:pPr>
  </w:style>
  <w:style w:type="paragraph" w:customStyle="1" w:styleId="Lijst31">
    <w:name w:val="Lijst 31"/>
    <w:basedOn w:val="Standaard"/>
    <w:uiPriority w:val="99"/>
    <w:semiHidden/>
    <w:unhideWhenUsed/>
    <w:pPr>
      <w:ind w:left="1080" w:hanging="360"/>
      <w:contextualSpacing/>
    </w:pPr>
  </w:style>
  <w:style w:type="paragraph" w:customStyle="1" w:styleId="Lijst41">
    <w:name w:val="Lijst 41"/>
    <w:basedOn w:val="Standaard"/>
    <w:uiPriority w:val="99"/>
    <w:semiHidden/>
    <w:unhideWhenUsed/>
    <w:pPr>
      <w:ind w:left="1440" w:hanging="360"/>
      <w:contextualSpacing/>
    </w:pPr>
  </w:style>
  <w:style w:type="paragraph" w:customStyle="1" w:styleId="Lijst51">
    <w:name w:val="Lijst 51"/>
    <w:basedOn w:val="Standaard"/>
    <w:uiPriority w:val="99"/>
    <w:semiHidden/>
    <w:unhideWhenUsed/>
    <w:pPr>
      <w:ind w:left="1800" w:hanging="360"/>
      <w:contextualSpacing/>
    </w:pPr>
  </w:style>
  <w:style w:type="paragraph" w:customStyle="1" w:styleId="Lijstopsommingsteken">
    <w:name w:val="Lijstopsommingsteken"/>
    <w:basedOn w:val="Standaard"/>
    <w:uiPriority w:val="1"/>
    <w:unhideWhenUsed/>
    <w:qFormat/>
    <w:pPr>
      <w:numPr>
        <w:numId w:val="1"/>
      </w:numPr>
      <w:spacing w:after="40"/>
    </w:pPr>
  </w:style>
  <w:style w:type="paragraph" w:customStyle="1" w:styleId="Opsommingsteken2">
    <w:name w:val="Opsommingsteken 2"/>
    <w:basedOn w:val="Standaard"/>
    <w:uiPriority w:val="99"/>
    <w:semiHidden/>
    <w:unhideWhenUsed/>
    <w:pPr>
      <w:numPr>
        <w:numId w:val="2"/>
      </w:numPr>
      <w:contextualSpacing/>
    </w:pPr>
  </w:style>
  <w:style w:type="paragraph" w:customStyle="1" w:styleId="Opsommingsteken3">
    <w:name w:val="Opsommingsteken 3"/>
    <w:basedOn w:val="Standaard"/>
    <w:uiPriority w:val="99"/>
    <w:semiHidden/>
    <w:unhideWhenUsed/>
    <w:pPr>
      <w:numPr>
        <w:numId w:val="3"/>
      </w:numPr>
      <w:contextualSpacing/>
    </w:pPr>
  </w:style>
  <w:style w:type="paragraph" w:customStyle="1" w:styleId="Opsommingsteken4">
    <w:name w:val="Opsommingsteken 4"/>
    <w:basedOn w:val="Standaard"/>
    <w:uiPriority w:val="99"/>
    <w:semiHidden/>
    <w:unhideWhenUsed/>
    <w:pPr>
      <w:numPr>
        <w:numId w:val="4"/>
      </w:numPr>
      <w:contextualSpacing/>
    </w:pPr>
  </w:style>
  <w:style w:type="paragraph" w:customStyle="1" w:styleId="Opsommingsteken5">
    <w:name w:val="Opsommingsteken 5"/>
    <w:basedOn w:val="Standaard"/>
    <w:uiPriority w:val="99"/>
    <w:semiHidden/>
    <w:unhideWhenUsed/>
    <w:pPr>
      <w:numPr>
        <w:numId w:val="5"/>
      </w:numPr>
      <w:contextualSpacing/>
    </w:pPr>
  </w:style>
  <w:style w:type="paragraph" w:customStyle="1" w:styleId="Lijstvoortzetting1">
    <w:name w:val="Lijstvoortzetting1"/>
    <w:basedOn w:val="Standaard"/>
    <w:uiPriority w:val="99"/>
    <w:semiHidden/>
    <w:unhideWhenUsed/>
    <w:pPr>
      <w:spacing w:after="120"/>
      <w:ind w:left="360"/>
      <w:contextualSpacing/>
    </w:pPr>
  </w:style>
  <w:style w:type="paragraph" w:customStyle="1" w:styleId="Lijstvoortzetting21">
    <w:name w:val="Lijstvoortzetting 21"/>
    <w:basedOn w:val="Standaard"/>
    <w:uiPriority w:val="99"/>
    <w:semiHidden/>
    <w:unhideWhenUsed/>
    <w:pPr>
      <w:spacing w:after="120"/>
      <w:ind w:left="720"/>
      <w:contextualSpacing/>
    </w:pPr>
  </w:style>
  <w:style w:type="paragraph" w:customStyle="1" w:styleId="Lijstvoortzetting31">
    <w:name w:val="Lijstvoortzetting 31"/>
    <w:basedOn w:val="Standaard"/>
    <w:uiPriority w:val="99"/>
    <w:semiHidden/>
    <w:unhideWhenUsed/>
    <w:pPr>
      <w:spacing w:after="120"/>
      <w:ind w:left="1080"/>
      <w:contextualSpacing/>
    </w:pPr>
  </w:style>
  <w:style w:type="paragraph" w:customStyle="1" w:styleId="Lijstvoortzetting41">
    <w:name w:val="Lijstvoortzetting 41"/>
    <w:basedOn w:val="Standaard"/>
    <w:uiPriority w:val="99"/>
    <w:semiHidden/>
    <w:unhideWhenUsed/>
    <w:pPr>
      <w:spacing w:after="120"/>
      <w:ind w:left="1440"/>
      <w:contextualSpacing/>
    </w:pPr>
  </w:style>
  <w:style w:type="paragraph" w:customStyle="1" w:styleId="Lijstvoortzetting51">
    <w:name w:val="Lijstvoortzetting 51"/>
    <w:basedOn w:val="Standaard"/>
    <w:uiPriority w:val="99"/>
    <w:semiHidden/>
    <w:unhideWhenUsed/>
    <w:pPr>
      <w:spacing w:after="120"/>
      <w:ind w:left="1800"/>
      <w:contextualSpacing/>
    </w:pPr>
  </w:style>
  <w:style w:type="paragraph" w:customStyle="1" w:styleId="Lijstnummering1">
    <w:name w:val="Lijstnummering1"/>
    <w:basedOn w:val="Standaard"/>
    <w:uiPriority w:val="1"/>
    <w:unhideWhenUsed/>
    <w:qFormat/>
    <w:pPr>
      <w:numPr>
        <w:numId w:val="19"/>
      </w:numPr>
      <w:contextualSpacing/>
    </w:pPr>
  </w:style>
  <w:style w:type="paragraph" w:customStyle="1" w:styleId="Lijstnummering21">
    <w:name w:val="Lijstnummering 21"/>
    <w:basedOn w:val="Standaard"/>
    <w:uiPriority w:val="1"/>
    <w:unhideWhenUsed/>
    <w:qFormat/>
    <w:pPr>
      <w:numPr>
        <w:ilvl w:val="1"/>
        <w:numId w:val="19"/>
      </w:numPr>
      <w:contextualSpacing/>
    </w:pPr>
  </w:style>
  <w:style w:type="paragraph" w:customStyle="1" w:styleId="Lijstnummering31">
    <w:name w:val="Lijstnummering 31"/>
    <w:basedOn w:val="Standaard"/>
    <w:uiPriority w:val="18"/>
    <w:unhideWhenUsed/>
    <w:qFormat/>
    <w:pPr>
      <w:numPr>
        <w:ilvl w:val="2"/>
        <w:numId w:val="19"/>
      </w:numPr>
      <w:contextualSpacing/>
    </w:pPr>
  </w:style>
  <w:style w:type="paragraph" w:customStyle="1" w:styleId="Lijstnummering41">
    <w:name w:val="Lijstnummering 41"/>
    <w:basedOn w:val="Standaard"/>
    <w:uiPriority w:val="18"/>
    <w:semiHidden/>
    <w:unhideWhenUsed/>
    <w:pPr>
      <w:numPr>
        <w:ilvl w:val="3"/>
        <w:numId w:val="19"/>
      </w:numPr>
      <w:contextualSpacing/>
    </w:pPr>
  </w:style>
  <w:style w:type="paragraph" w:customStyle="1" w:styleId="Lijstnummering51">
    <w:name w:val="Lijstnummering 51"/>
    <w:basedOn w:val="Standaard"/>
    <w:uiPriority w:val="18"/>
    <w:semiHidden/>
    <w:unhideWhenUsed/>
    <w:pPr>
      <w:numPr>
        <w:ilvl w:val="4"/>
        <w:numId w:val="19"/>
      </w:numPr>
      <w:contextualSpacing/>
    </w:pPr>
  </w:style>
  <w:style w:type="paragraph" w:customStyle="1" w:styleId="Lijstalinea1">
    <w:name w:val="Lijstalinea1"/>
    <w:basedOn w:val="Standaard"/>
    <w:uiPriority w:val="34"/>
    <w:semiHidden/>
    <w:unhideWhenUsed/>
    <w:pPr>
      <w:ind w:left="720"/>
      <w:contextualSpacing/>
    </w:p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kstChar">
    <w:name w:val="Macrotekst Char"/>
    <w:basedOn w:val="Standaardalinea-lettertype"/>
    <w:link w:val="Macrotekst"/>
    <w:uiPriority w:val="99"/>
    <w:semiHidden/>
    <w:rPr>
      <w:rFonts w:ascii="Consolas" w:hAnsi="Consolas" w:cs="Consolas"/>
      <w:sz w:val="20"/>
    </w:rPr>
  </w:style>
  <w:style w:type="table" w:customStyle="1" w:styleId="Gemiddeldraster11">
    <w:name w:val="Gemiddeld raster 11"/>
    <w:basedOn w:val="Standaardtabe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emiddeldraster1Accent1">
    <w:name w:val="Gemiddeld raster 1 Accent 1"/>
    <w:basedOn w:val="Standaardtabe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emiddeldraster1Accent2">
    <w:name w:val="Gemiddeld raster 1 Accent 2"/>
    <w:basedOn w:val="Standaardtabe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emiddeldraster1Accent3">
    <w:name w:val="Gemiddeld raster 1 Accent 3"/>
    <w:basedOn w:val="Standaardtabe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emiddeldraster1Accent4">
    <w:name w:val="Gemiddeld raster 1 Accent 4"/>
    <w:basedOn w:val="Standaardtabe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emiddeldraster1Accent5">
    <w:name w:val="Gemiddeld raster 1 Accent 5"/>
    <w:basedOn w:val="Standaardtabe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emiddeldraster1Accent6">
    <w:name w:val="Gemiddeld raster 1 Accent 6"/>
    <w:basedOn w:val="Standaardtabe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Gemiddeldraster21">
    <w:name w:val="Gemiddeld raster 2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emiddeldraster2Accent1">
    <w:name w:val="Gemiddeld raster 2 Accent 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emiddeldraster2Accent2">
    <w:name w:val="Gemiddeld raster 2 Accent 2"/>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emiddeldraster2Accent3">
    <w:name w:val="Gemiddeld raster 2 Accent 3"/>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emiddeldraster2Accent4">
    <w:name w:val="Gemiddeld raster 2 Accent 4"/>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emiddeldraster2Accent5">
    <w:name w:val="Gemiddeld raster 2 Accent 5"/>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emiddeldraster2Accent6">
    <w:name w:val="Gemiddeld raster 2 Accent 6"/>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emiddeldraster3Accent1">
    <w:name w:val="Gemiddeld raster 3 Accent 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emiddeldraster3Accent2">
    <w:name w:val="Gemiddeld raster 3 Accent 2"/>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emiddeldraster3Accent3">
    <w:name w:val="Gemiddeld raster 3 Accent 3"/>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emiddeldraster3Accent4">
    <w:name w:val="Gemiddeld raster 3 Accent 4"/>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emiddeldraster3Accent5">
    <w:name w:val="Gemiddeld raster 3 Accent 5"/>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emiddeldraster3Accent6">
    <w:name w:val="Gemiddeld raster 3 Accent 6"/>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Gemiddeldelijst11">
    <w:name w:val="Gemiddelde lijst 11"/>
    <w:basedOn w:val="Standaardtabe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
    <w:name w:val="Gemiddelde lijst 1 Accent 1"/>
    <w:basedOn w:val="Standaardtabe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Gemiddeldelijst1Accent2">
    <w:name w:val="Gemiddelde lijst 1 Accent 2"/>
    <w:basedOn w:val="Standaardtabe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Gemiddeldelijst1Accent3">
    <w:name w:val="Gemiddelde lijst 1 Accent 3"/>
    <w:basedOn w:val="Standaardtabe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Gemiddeldelijst1Accent4">
    <w:name w:val="Gemiddelde lijst 1 Accent 4"/>
    <w:basedOn w:val="Standaardtabe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Gemiddeldelijst1Accent5">
    <w:name w:val="Gemiddelde lijst 1 Accent 5"/>
    <w:basedOn w:val="Standaardtabe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Gemiddeldelijst1Accent6">
    <w:name w:val="Gemiddelde lijst 1 Accent 6"/>
    <w:basedOn w:val="Standaardtabe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Gemiddeldelijst21">
    <w:name w:val="Gemiddelde lijst 2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1">
    <w:name w:val="Gemiddelde lijst 2 Accent 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2">
    <w:name w:val="Gemiddelde lijst 2 Accent 2"/>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3">
    <w:name w:val="Gemiddelde lijst 2 Accent 3"/>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4">
    <w:name w:val="Gemiddelde lijst 2 Accent 4"/>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5">
    <w:name w:val="Gemiddelde lijst 2 Accent 5"/>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6">
    <w:name w:val="Gemiddelde lijst 2 Accent 6"/>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arcering11">
    <w:name w:val="Gemiddelde arcering 11"/>
    <w:basedOn w:val="Standaardtabe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
    <w:name w:val="Gemiddelde arcering 1 Accent 1"/>
    <w:basedOn w:val="Standaardtabe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Gemiddeldearcering1Accent2">
    <w:name w:val="Gemiddelde arcering 1 Accent 2"/>
    <w:basedOn w:val="Standaardtabe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Gemiddeldearcering1Accent3">
    <w:name w:val="Gemiddelde arcering 1 Accent 3"/>
    <w:basedOn w:val="Standaardtabe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Gemiddeldearcering1Accent4">
    <w:name w:val="Gemiddelde arcering 1 Accent 4"/>
    <w:basedOn w:val="Standaardtabe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Gemiddeldearcering1Accent5">
    <w:name w:val="Gemiddelde arcering 1 Accent 5"/>
    <w:basedOn w:val="Standaardtabe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Gemiddeldearcering1Accent6">
    <w:name w:val="Gemiddelde arcering 1 Accent 6"/>
    <w:basedOn w:val="Standaardtabe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
    <w:name w:val="Gemiddelde arcering 2 Accent 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2">
    <w:name w:val="Gemiddelde arcering 2 Accent 2"/>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3">
    <w:name w:val="Gemiddelde arcering 2 Accent 3"/>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4">
    <w:name w:val="Gemiddelde arcering 2 Accent 4"/>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5">
    <w:name w:val="Gemiddelde arcering 2 Accent 5"/>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6">
    <w:name w:val="Gemiddelde arcering 2 Accent 6"/>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erichtkop1">
    <w:name w:val="Berichtkop1"/>
    <w:basedOn w:val="Standaard"/>
    <w:link w:val="Tekensvoorberichtkop"/>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Tekensvoorberichtkop">
    <w:name w:val="Tekens voor berichtkop"/>
    <w:basedOn w:val="Standaardalinea-lettertype"/>
    <w:link w:val="Berichtkop1"/>
    <w:uiPriority w:val="99"/>
    <w:semiHidden/>
    <w:rPr>
      <w:rFonts w:asciiTheme="majorHAnsi" w:eastAsiaTheme="majorEastAsia" w:hAnsiTheme="majorHAnsi" w:cstheme="majorBidi"/>
      <w:sz w:val="24"/>
      <w:shd w:val="pct20" w:color="auto" w:fill="auto"/>
    </w:rPr>
  </w:style>
  <w:style w:type="paragraph" w:customStyle="1" w:styleId="NormaalWeb">
    <w:name w:val="Normaal (Web)"/>
    <w:basedOn w:val="Standaard"/>
    <w:uiPriority w:val="99"/>
    <w:semiHidden/>
    <w:unhideWhenUsed/>
    <w:rPr>
      <w:rFonts w:ascii="Times New Roman" w:hAnsi="Times New Roman" w:cs="Times New Roman"/>
      <w:sz w:val="24"/>
    </w:rPr>
  </w:style>
  <w:style w:type="paragraph" w:customStyle="1" w:styleId="Standaardinspringing1">
    <w:name w:val="Standaardinspringing1"/>
    <w:basedOn w:val="Standaard"/>
    <w:uiPriority w:val="99"/>
    <w:semiHidden/>
    <w:unhideWhenUsed/>
    <w:pPr>
      <w:ind w:left="720"/>
    </w:pPr>
  </w:style>
  <w:style w:type="paragraph" w:customStyle="1" w:styleId="Notitiekop1">
    <w:name w:val="Notitiekop1"/>
    <w:basedOn w:val="Standaard"/>
    <w:next w:val="Standaard"/>
    <w:link w:val="Tekensvoornotitiekop"/>
    <w:uiPriority w:val="99"/>
    <w:semiHidden/>
    <w:unhideWhenUsed/>
    <w:pPr>
      <w:spacing w:after="0" w:line="240" w:lineRule="auto"/>
    </w:pPr>
  </w:style>
  <w:style w:type="character" w:customStyle="1" w:styleId="Tekensvoornotitiekop">
    <w:name w:val="Tekens voor notitiekop"/>
    <w:basedOn w:val="Standaardalinea-lettertype"/>
    <w:link w:val="Notitiekop1"/>
    <w:uiPriority w:val="99"/>
    <w:semiHidden/>
  </w:style>
  <w:style w:type="character" w:customStyle="1" w:styleId="paginanummer">
    <w:name w:val="paginanummer"/>
    <w:basedOn w:val="Standaardalinea-lettertype"/>
    <w:uiPriority w:val="99"/>
    <w:semiHidden/>
    <w:unhideWhenUsed/>
  </w:style>
  <w:style w:type="paragraph" w:customStyle="1" w:styleId="Tekstzonderopmaak1">
    <w:name w:val="Tekst zonder opmaak1"/>
    <w:basedOn w:val="Standaard"/>
    <w:link w:val="Tekensvoortekstzonderopmaak"/>
    <w:uiPriority w:val="99"/>
    <w:semiHidden/>
    <w:unhideWhenUsed/>
    <w:pPr>
      <w:spacing w:after="0" w:line="240" w:lineRule="auto"/>
    </w:pPr>
    <w:rPr>
      <w:rFonts w:ascii="Consolas" w:hAnsi="Consolas" w:cs="Consolas"/>
      <w:sz w:val="21"/>
    </w:rPr>
  </w:style>
  <w:style w:type="character" w:customStyle="1" w:styleId="Tekensvoortekstzonderopmaak">
    <w:name w:val="Tekens voor tekst zonder opmaak"/>
    <w:basedOn w:val="Standaardalinea-lettertype"/>
    <w:link w:val="Tekstzonderopmaak1"/>
    <w:uiPriority w:val="99"/>
    <w:semiHidden/>
    <w:rPr>
      <w:rFonts w:ascii="Consolas" w:hAnsi="Consolas" w:cs="Consolas"/>
      <w:sz w:val="21"/>
    </w:rPr>
  </w:style>
  <w:style w:type="paragraph" w:customStyle="1" w:styleId="Aanhef1">
    <w:name w:val="Aanhef1"/>
    <w:basedOn w:val="Standaard"/>
    <w:next w:val="Standaard"/>
    <w:link w:val="Tekensvooraanhef"/>
    <w:uiPriority w:val="99"/>
    <w:semiHidden/>
    <w:unhideWhenUsed/>
  </w:style>
  <w:style w:type="character" w:customStyle="1" w:styleId="Tekensvooraanhef">
    <w:name w:val="Tekens voor aanhef"/>
    <w:basedOn w:val="Standaardalinea-lettertype"/>
    <w:link w:val="Aanhef1"/>
    <w:uiPriority w:val="99"/>
    <w:semiHidden/>
  </w:style>
  <w:style w:type="paragraph" w:customStyle="1" w:styleId="Handtekening1">
    <w:name w:val="Handtekening1"/>
    <w:basedOn w:val="Standaard"/>
    <w:link w:val="Tekensvoorhandtekening"/>
    <w:uiPriority w:val="9"/>
    <w:unhideWhenUsed/>
    <w:qFormat/>
    <w:pPr>
      <w:spacing w:before="720" w:after="0" w:line="312" w:lineRule="auto"/>
      <w:contextualSpacing/>
    </w:pPr>
  </w:style>
  <w:style w:type="character" w:customStyle="1" w:styleId="Tekensvoorhandtekening">
    <w:name w:val="Tekens voor handtekening"/>
    <w:basedOn w:val="Standaardalinea-lettertype"/>
    <w:link w:val="Handtekening1"/>
    <w:uiPriority w:val="9"/>
    <w:rPr>
      <w:kern w:val="20"/>
    </w:rPr>
  </w:style>
  <w:style w:type="character" w:customStyle="1" w:styleId="Extranadruk">
    <w:name w:val="Extra nadruk"/>
    <w:basedOn w:val="Standaardalinea-lettertype"/>
    <w:uiPriority w:val="1"/>
    <w:unhideWhenUsed/>
    <w:qFormat/>
    <w:rPr>
      <w:b/>
      <w:bCs/>
    </w:rPr>
  </w:style>
  <w:style w:type="paragraph" w:customStyle="1" w:styleId="Subtitel">
    <w:name w:val="Subtitel"/>
    <w:basedOn w:val="Standaard"/>
    <w:next w:val="Standaard"/>
    <w:link w:val="Tekensvoorsubtitel"/>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Tekensvoorsubtitel">
    <w:name w:val="Tekens voor subtitel"/>
    <w:basedOn w:val="Standaardalinea-lettertype"/>
    <w:link w:val="Subtitel"/>
    <w:uiPriority w:val="19"/>
    <w:rPr>
      <w:rFonts w:asciiTheme="majorHAnsi" w:eastAsiaTheme="majorEastAsia" w:hAnsiTheme="majorHAnsi" w:cstheme="majorBidi"/>
      <w:caps/>
      <w:color w:val="7E97AD" w:themeColor="accent1"/>
      <w:kern w:val="20"/>
      <w:sz w:val="64"/>
    </w:rPr>
  </w:style>
  <w:style w:type="character" w:customStyle="1" w:styleId="Subtielebenadrukking1">
    <w:name w:val="Subtiele benadrukking1"/>
    <w:basedOn w:val="Standaardalinea-lettertype"/>
    <w:uiPriority w:val="19"/>
    <w:semiHidden/>
    <w:unhideWhenUsed/>
    <w:rPr>
      <w:i/>
      <w:iCs/>
      <w:color w:val="808080" w:themeColor="text1" w:themeTint="7F"/>
    </w:rPr>
  </w:style>
  <w:style w:type="character" w:customStyle="1" w:styleId="Subtieleverwijzing1">
    <w:name w:val="Subtiele verwijzing1"/>
    <w:basedOn w:val="Standaardalinea-lettertype"/>
    <w:uiPriority w:val="31"/>
    <w:semiHidden/>
    <w:unhideWhenUsed/>
    <w:rPr>
      <w:smallCaps/>
      <w:color w:val="CC8E60" w:themeColor="accent2"/>
      <w:u w:val="single"/>
    </w:rPr>
  </w:style>
  <w:style w:type="table" w:customStyle="1" w:styleId="3D-effectenvoortabel11">
    <w:name w:val="3D-effecten voor tabel 11"/>
    <w:basedOn w:val="Standaardtabe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effectenvoortabel21">
    <w:name w:val="3D-effecten voor tabel 21"/>
    <w:basedOn w:val="Standaardtabe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effectenvoortabel31">
    <w:name w:val="3D-effecten voor tabel 31"/>
    <w:basedOn w:val="Standaardtabe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11">
    <w:name w:val="Klassieke tabel 1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21">
    <w:name w:val="Klassieke tabel 2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Klassieketabel31">
    <w:name w:val="Klassieke tabel 31"/>
    <w:basedOn w:val="Standaardtabe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Klassieketabel41">
    <w:name w:val="Klassieke tabel 41"/>
    <w:basedOn w:val="Standaardtabe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etabel11">
    <w:name w:val="Kleurrijke tabel 11"/>
    <w:basedOn w:val="Standaardtabe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21">
    <w:name w:val="Kleurrijke tabel 21"/>
    <w:basedOn w:val="Standaardtabe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31">
    <w:name w:val="Kleurrijke tabel 31"/>
    <w:basedOn w:val="Standaardtabe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kolommen11">
    <w:name w:val="Tabelkolommen 11"/>
    <w:basedOn w:val="Standaardtabe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21">
    <w:name w:val="Tabelkolommen 21"/>
    <w:basedOn w:val="Standaardtabe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31">
    <w:name w:val="Tabelkolommen 31"/>
    <w:basedOn w:val="Standaardtabe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kolommen41">
    <w:name w:val="Tabelkolommen 41"/>
    <w:basedOn w:val="Standaardtabe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kolommen51">
    <w:name w:val="Tabelkolommen 51"/>
    <w:basedOn w:val="Standaardtabe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Eigentijdsetabel1">
    <w:name w:val="Eigentijdse tabel1"/>
    <w:basedOn w:val="Standaardtabe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Elegantetabel1">
    <w:name w:val="Elegante tabel1"/>
    <w:basedOn w:val="Standaardtabe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raster11">
    <w:name w:val="Tabelraster 1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raster21">
    <w:name w:val="Tabelraster 21"/>
    <w:basedOn w:val="Standaardtabe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31">
    <w:name w:val="Tabelraster 31"/>
    <w:basedOn w:val="Standaardtabe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41">
    <w:name w:val="Tabelraster 41"/>
    <w:basedOn w:val="Standaardtabe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raster51">
    <w:name w:val="Tabelraster 5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61">
    <w:name w:val="Tabelraster 6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71">
    <w:name w:val="Tabelraster 71"/>
    <w:basedOn w:val="Standaardtabe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81">
    <w:name w:val="Tabelraster 81"/>
    <w:basedOn w:val="Standaardtabe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ijst11">
    <w:name w:val="Tabellijst 11"/>
    <w:basedOn w:val="Standaardtabe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21">
    <w:name w:val="Tabellijst 21"/>
    <w:basedOn w:val="Standaardtabe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31">
    <w:name w:val="Tabellijst 31"/>
    <w:basedOn w:val="Standaardtabe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ijst41">
    <w:name w:val="Tabellijst 4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ijst51">
    <w:name w:val="Tabellijst 5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ijst61">
    <w:name w:val="Tabellijst 61"/>
    <w:basedOn w:val="Standaardtabe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ijst71">
    <w:name w:val="Tabellijst 71"/>
    <w:basedOn w:val="Standaardtabe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ijst81">
    <w:name w:val="Tabellijst 81"/>
    <w:basedOn w:val="Standaardtabe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bronvermelding">
    <w:name w:val="bronvermelding"/>
    <w:basedOn w:val="Standaard"/>
    <w:next w:val="Standaard"/>
    <w:uiPriority w:val="99"/>
    <w:semiHidden/>
    <w:unhideWhenUsed/>
    <w:pPr>
      <w:spacing w:after="0"/>
      <w:ind w:left="220" w:hanging="220"/>
    </w:pPr>
  </w:style>
  <w:style w:type="paragraph" w:customStyle="1" w:styleId="lijstmetafbeeldingen">
    <w:name w:val="lijst met afbeeldingen"/>
    <w:basedOn w:val="Standaard"/>
    <w:next w:val="Standaard"/>
    <w:uiPriority w:val="99"/>
    <w:semiHidden/>
    <w:unhideWhenUsed/>
    <w:pPr>
      <w:spacing w:after="0"/>
    </w:pPr>
  </w:style>
  <w:style w:type="table" w:customStyle="1" w:styleId="Professioneletabel1">
    <w:name w:val="Professionele tabel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Eenvoudigetabel11">
    <w:name w:val="Eenvoudige tabel 11"/>
    <w:basedOn w:val="Standaardtabe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Eenvoudigetabel21">
    <w:name w:val="Eenvoudige tabel 21"/>
    <w:basedOn w:val="Standaardtabe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Eenvoudigetabel31">
    <w:name w:val="Eenvoudige tabel 3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Verfijndetabel11">
    <w:name w:val="Verfijnde tabel 11"/>
    <w:basedOn w:val="Standaardtabe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Verfijndetabel21">
    <w:name w:val="Verfijnde tabel 21"/>
    <w:basedOn w:val="Standaardtabe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thema1">
    <w:name w:val="Tabelthema1"/>
    <w:basedOn w:val="Standaardtabe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ebtabel11">
    <w:name w:val="Webtabel 11"/>
    <w:basedOn w:val="Standaardtabe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21">
    <w:name w:val="Webtabel 21"/>
    <w:basedOn w:val="Standaardtabe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31">
    <w:name w:val="Webtabel 31"/>
    <w:basedOn w:val="Standaardtabe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ard"/>
    <w:next w:val="Standaard"/>
    <w:link w:val="Tekensvoortitel"/>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Standaardalinea-lettertype"/>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Kopbronvermelding1">
    <w:name w:val="Kop bronvermelding1"/>
    <w:basedOn w:val="Standaard"/>
    <w:next w:val="Standaard"/>
    <w:uiPriority w:val="99"/>
    <w:semiHidden/>
    <w:unhideWhenUsed/>
    <w:pPr>
      <w:spacing w:before="120"/>
    </w:pPr>
    <w:rPr>
      <w:rFonts w:asciiTheme="majorHAnsi" w:eastAsiaTheme="majorEastAsia" w:hAnsiTheme="majorHAnsi" w:cstheme="majorBidi"/>
      <w:b/>
      <w:bCs/>
      <w:sz w:val="24"/>
    </w:rPr>
  </w:style>
  <w:style w:type="paragraph" w:customStyle="1" w:styleId="inhoudsopgave1">
    <w:name w:val="inhoudsopgave 1"/>
    <w:basedOn w:val="Standaard"/>
    <w:next w:val="Standaard"/>
    <w:autoRedefine/>
    <w:uiPriority w:val="39"/>
    <w:unhideWhenUsed/>
    <w:pPr>
      <w:tabs>
        <w:tab w:val="right" w:leader="underscore" w:pos="9090"/>
      </w:tabs>
      <w:spacing w:after="100"/>
    </w:pPr>
    <w:rPr>
      <w:color w:val="7F7F7F" w:themeColor="text1" w:themeTint="80"/>
      <w:sz w:val="22"/>
    </w:rPr>
  </w:style>
  <w:style w:type="paragraph" w:customStyle="1" w:styleId="inhoudsopgave2">
    <w:name w:val="inhoudsopgave 2"/>
    <w:basedOn w:val="Standaard"/>
    <w:next w:val="Standaard"/>
    <w:autoRedefine/>
    <w:uiPriority w:val="39"/>
    <w:unhideWhenUsed/>
    <w:pPr>
      <w:spacing w:after="100"/>
      <w:ind w:left="220"/>
    </w:pPr>
  </w:style>
  <w:style w:type="paragraph" w:customStyle="1" w:styleId="inhoudsopgave3">
    <w:name w:val="inhoudsopgave 3"/>
    <w:basedOn w:val="Standaard"/>
    <w:next w:val="Standaard"/>
    <w:autoRedefine/>
    <w:uiPriority w:val="39"/>
    <w:semiHidden/>
    <w:unhideWhenUsed/>
    <w:pPr>
      <w:spacing w:after="100"/>
      <w:ind w:left="440"/>
    </w:pPr>
  </w:style>
  <w:style w:type="paragraph" w:customStyle="1" w:styleId="inhoudsopgave4">
    <w:name w:val="inhoudsopgave 4"/>
    <w:basedOn w:val="Standaard"/>
    <w:next w:val="Standaard"/>
    <w:autoRedefine/>
    <w:uiPriority w:val="39"/>
    <w:semiHidden/>
    <w:unhideWhenUsed/>
    <w:pPr>
      <w:spacing w:after="100"/>
      <w:ind w:left="660"/>
    </w:pPr>
  </w:style>
  <w:style w:type="paragraph" w:customStyle="1" w:styleId="inhoudsopgave5">
    <w:name w:val="inhoudsopgave 5"/>
    <w:basedOn w:val="Standaard"/>
    <w:next w:val="Standaard"/>
    <w:autoRedefine/>
    <w:uiPriority w:val="39"/>
    <w:semiHidden/>
    <w:unhideWhenUsed/>
    <w:pPr>
      <w:spacing w:after="100"/>
      <w:ind w:left="880"/>
    </w:pPr>
  </w:style>
  <w:style w:type="paragraph" w:customStyle="1" w:styleId="inhoudsopgave6">
    <w:name w:val="inhoudsopgave 6"/>
    <w:basedOn w:val="Standaard"/>
    <w:next w:val="Standaard"/>
    <w:autoRedefine/>
    <w:uiPriority w:val="39"/>
    <w:semiHidden/>
    <w:unhideWhenUsed/>
    <w:pPr>
      <w:spacing w:after="100"/>
      <w:ind w:left="1100"/>
    </w:pPr>
  </w:style>
  <w:style w:type="paragraph" w:customStyle="1" w:styleId="inhoudsopgave7">
    <w:name w:val="inhoudsopgave 7"/>
    <w:basedOn w:val="Standaard"/>
    <w:next w:val="Standaard"/>
    <w:autoRedefine/>
    <w:uiPriority w:val="39"/>
    <w:semiHidden/>
    <w:unhideWhenUsed/>
    <w:pPr>
      <w:spacing w:after="100"/>
      <w:ind w:left="1320"/>
    </w:pPr>
  </w:style>
  <w:style w:type="paragraph" w:customStyle="1" w:styleId="inhoudsopgave8">
    <w:name w:val="inhoudsopgave 8"/>
    <w:basedOn w:val="Standaard"/>
    <w:next w:val="Standaard"/>
    <w:autoRedefine/>
    <w:uiPriority w:val="39"/>
    <w:semiHidden/>
    <w:unhideWhenUsed/>
    <w:pPr>
      <w:spacing w:after="100"/>
      <w:ind w:left="1540"/>
    </w:pPr>
  </w:style>
  <w:style w:type="paragraph" w:customStyle="1" w:styleId="inhoudsopgave9">
    <w:name w:val="inhoudsopgave 9"/>
    <w:basedOn w:val="Standaard"/>
    <w:next w:val="Standaard"/>
    <w:autoRedefine/>
    <w:uiPriority w:val="39"/>
    <w:semiHidden/>
    <w:unhideWhenUsed/>
    <w:pPr>
      <w:spacing w:after="100"/>
      <w:ind w:left="1760"/>
    </w:pPr>
  </w:style>
  <w:style w:type="paragraph" w:customStyle="1" w:styleId="Koptekstinhoudsopgave">
    <w:name w:val="Koptekst inhoudsopgave"/>
    <w:basedOn w:val="kop10"/>
    <w:next w:val="Standaard"/>
    <w:uiPriority w:val="39"/>
    <w:unhideWhenUsed/>
    <w:qFormat/>
    <w:pPr>
      <w:outlineLvl w:val="9"/>
    </w:pPr>
  </w:style>
  <w:style w:type="character" w:customStyle="1" w:styleId="Tekensvoorgeenregelafstand">
    <w:name w:val="Tekens voor geen regelafstand"/>
    <w:basedOn w:val="Standaardalinea-lettertype"/>
    <w:link w:val="Geenregelafstand"/>
    <w:uiPriority w:val="1"/>
  </w:style>
  <w:style w:type="paragraph" w:customStyle="1" w:styleId="Tabelkop">
    <w:name w:val="Tabelkop"/>
    <w:basedOn w:val="Standa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tekstdecimaal">
    <w:name w:val="Tabeltekstdecimaal"/>
    <w:basedOn w:val="Standaard"/>
    <w:uiPriority w:val="1"/>
    <w:qFormat/>
    <w:pPr>
      <w:tabs>
        <w:tab w:val="decimal" w:pos="1252"/>
      </w:tabs>
      <w:spacing w:before="60" w:after="60" w:line="240" w:lineRule="auto"/>
      <w:ind w:left="144" w:right="144"/>
    </w:pPr>
  </w:style>
  <w:style w:type="table" w:customStyle="1" w:styleId="Financiletabel">
    <w:name w:val="Financiële tabel"/>
    <w:basedOn w:val="Standaardtabe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arverslag">
    <w:name w:val="Jaarverslag"/>
    <w:uiPriority w:val="99"/>
    <w:pPr>
      <w:numPr>
        <w:numId w:val="17"/>
      </w:numPr>
    </w:pPr>
  </w:style>
  <w:style w:type="paragraph" w:customStyle="1" w:styleId="Samenvatting">
    <w:name w:val="Samenvatting"/>
    <w:basedOn w:val="Standaard"/>
    <w:uiPriority w:val="19"/>
    <w:qFormat/>
    <w:pPr>
      <w:spacing w:before="360" w:after="600"/>
      <w:ind w:left="144" w:right="144"/>
    </w:pPr>
    <w:rPr>
      <w:i/>
      <w:iCs/>
      <w:color w:val="7F7F7F" w:themeColor="text1" w:themeTint="80"/>
      <w:sz w:val="28"/>
    </w:rPr>
  </w:style>
  <w:style w:type="paragraph" w:customStyle="1" w:styleId="Tabeltekst">
    <w:name w:val="Tabeltekst"/>
    <w:basedOn w:val="Standaard"/>
    <w:uiPriority w:val="9"/>
    <w:qFormat/>
    <w:pPr>
      <w:spacing w:before="60" w:after="60" w:line="240" w:lineRule="auto"/>
      <w:ind w:left="144" w:right="144"/>
    </w:pPr>
  </w:style>
  <w:style w:type="paragraph" w:customStyle="1" w:styleId="Kopvooromgekeerdetabel">
    <w:name w:val="Kop voor omgekeerde tabel"/>
    <w:basedOn w:val="Standa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tekstmetarcering">
    <w:name w:val="Koptekst met arcering"/>
    <w:basedOn w:val="Standa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Koptekst0">
    <w:name w:val="header"/>
    <w:basedOn w:val="Standaard"/>
    <w:link w:val="KoptekstChar"/>
    <w:uiPriority w:val="99"/>
    <w:unhideWhenUsed/>
    <w:rsid w:val="00D45496"/>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D45496"/>
    <w:rPr>
      <w:kern w:val="20"/>
    </w:rPr>
  </w:style>
  <w:style w:type="paragraph" w:styleId="Voettekst0">
    <w:name w:val="footer"/>
    <w:basedOn w:val="Standaard"/>
    <w:link w:val="VoettekstChar"/>
    <w:uiPriority w:val="99"/>
    <w:unhideWhenUsed/>
    <w:rsid w:val="00D45496"/>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D45496"/>
    <w:rPr>
      <w:kern w:val="20"/>
    </w:rPr>
  </w:style>
  <w:style w:type="character" w:customStyle="1" w:styleId="Kop1Char">
    <w:name w:val="Kop 1 Char"/>
    <w:basedOn w:val="Standaardalinea-lettertype"/>
    <w:link w:val="Kop1"/>
    <w:rsid w:val="00E14C17"/>
    <w:rPr>
      <w:rFonts w:asciiTheme="majorHAnsi" w:eastAsiaTheme="majorEastAsia" w:hAnsiTheme="majorHAnsi" w:cstheme="majorBidi"/>
      <w:color w:val="577188" w:themeColor="accent1" w:themeShade="BF"/>
      <w:kern w:val="20"/>
      <w:sz w:val="32"/>
      <w:szCs w:val="32"/>
    </w:rPr>
  </w:style>
  <w:style w:type="paragraph" w:styleId="Kopvaninhoudsopgave">
    <w:name w:val="TOC Heading"/>
    <w:aliases w:val="Koptekst zijbalk"/>
    <w:basedOn w:val="Kop1"/>
    <w:next w:val="Standaard"/>
    <w:uiPriority w:val="39"/>
    <w:unhideWhenUsed/>
    <w:qFormat/>
    <w:rsid w:val="00E14C17"/>
    <w:pPr>
      <w:spacing w:before="480" w:line="276" w:lineRule="auto"/>
      <w:outlineLvl w:val="9"/>
    </w:pPr>
    <w:rPr>
      <w:b/>
      <w:bCs/>
      <w:kern w:val="0"/>
      <w:sz w:val="28"/>
      <w:szCs w:val="28"/>
    </w:rPr>
  </w:style>
  <w:style w:type="paragraph" w:styleId="Inhopg1">
    <w:name w:val="toc 1"/>
    <w:basedOn w:val="Standaard"/>
    <w:next w:val="Standaard"/>
    <w:autoRedefine/>
    <w:uiPriority w:val="39"/>
    <w:unhideWhenUsed/>
    <w:rsid w:val="00E14C17"/>
    <w:pPr>
      <w:spacing w:after="100"/>
    </w:pPr>
  </w:style>
  <w:style w:type="paragraph" w:styleId="Inhopg2">
    <w:name w:val="toc 2"/>
    <w:basedOn w:val="Standaard"/>
    <w:next w:val="Standaard"/>
    <w:autoRedefine/>
    <w:uiPriority w:val="39"/>
    <w:unhideWhenUsed/>
    <w:rsid w:val="00E14C17"/>
    <w:pPr>
      <w:spacing w:after="100"/>
      <w:ind w:left="200"/>
    </w:pPr>
  </w:style>
  <w:style w:type="character" w:styleId="Tekstvantijdelijkeaanduiding">
    <w:name w:val="Placeholder Text"/>
    <w:basedOn w:val="Standaardalinea-lettertype"/>
    <w:uiPriority w:val="99"/>
    <w:semiHidden/>
    <w:rsid w:val="00D20624"/>
    <w:rPr>
      <w:color w:val="808080"/>
    </w:rPr>
  </w:style>
  <w:style w:type="character" w:customStyle="1" w:styleId="Kop2Char">
    <w:name w:val="Kop 2 Char"/>
    <w:basedOn w:val="Standaardalinea-lettertype"/>
    <w:link w:val="Kop2"/>
    <w:rsid w:val="00097733"/>
    <w:rPr>
      <w:rFonts w:asciiTheme="majorHAnsi" w:eastAsiaTheme="majorEastAsia" w:hAnsiTheme="majorHAnsi" w:cstheme="majorBidi"/>
      <w:color w:val="577188" w:themeColor="accent1" w:themeShade="BF"/>
      <w:kern w:val="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637016DB9D4D04A08DF7FFA339C74A"/>
        <w:category>
          <w:name w:val="Algemeen"/>
          <w:gallery w:val="placeholder"/>
        </w:category>
        <w:types>
          <w:type w:val="bbPlcHdr"/>
        </w:types>
        <w:behaviors>
          <w:behavior w:val="content"/>
        </w:behaviors>
        <w:guid w:val="{17B5F252-B9AE-44F1-BA49-B4B57CC3C443}"/>
      </w:docPartPr>
      <w:docPartBody>
        <w:p w:rsidR="00986C3D" w:rsidRDefault="00986C3D">
          <w:pPr>
            <w:pStyle w:val="AC637016DB9D4D04A08DF7FFA339C74A"/>
          </w:pPr>
          <w:r>
            <w:t>Jaarverslag</w:t>
          </w:r>
        </w:p>
      </w:docPartBody>
    </w:docPart>
    <w:docPart>
      <w:docPartPr>
        <w:name w:val="54A746E2EDB842209CA52B981B6BECF1"/>
        <w:category>
          <w:name w:val="Algemeen"/>
          <w:gallery w:val="placeholder"/>
        </w:category>
        <w:types>
          <w:type w:val="bbPlcHdr"/>
        </w:types>
        <w:behaviors>
          <w:behavior w:val="content"/>
        </w:behaviors>
        <w:guid w:val="{89DF5BEC-EFED-4626-8DB9-0B0CED471B2B}"/>
      </w:docPartPr>
      <w:docPartBody>
        <w:p w:rsidR="00986C3D" w:rsidRDefault="00986C3D">
          <w:pPr>
            <w:pStyle w:val="54A746E2EDB842209CA52B981B6BECF1"/>
          </w:pPr>
          <w:r>
            <w:t>[Hier kunt u een samenvatting of een andere belangrijke opmerking invoegen. Een samenvatting bestaat meestal uit een korte beschrijving van de documentinhoud.]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3D"/>
    <w:rsid w:val="00650F3E"/>
    <w:rsid w:val="00650F97"/>
    <w:rsid w:val="00986C3D"/>
    <w:rsid w:val="00F67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A8C8293E8A84C66BBE896914041EA2E">
    <w:name w:val="1A8C8293E8A84C66BBE896914041EA2E"/>
  </w:style>
  <w:style w:type="paragraph" w:customStyle="1" w:styleId="1EBA3A284A1347319DD3448720F9AF50">
    <w:name w:val="1EBA3A284A1347319DD3448720F9AF50"/>
  </w:style>
  <w:style w:type="paragraph" w:customStyle="1" w:styleId="07A60722A75E41B5A9446B81D3692AF6">
    <w:name w:val="07A60722A75E41B5A9446B81D3692AF6"/>
  </w:style>
  <w:style w:type="paragraph" w:customStyle="1" w:styleId="8C2E5B10899044E0B4EB04ED24DC1512">
    <w:name w:val="8C2E5B10899044E0B4EB04ED24DC1512"/>
  </w:style>
  <w:style w:type="paragraph" w:customStyle="1" w:styleId="46365470E3A149409EA6AFD4ACCFB2AF">
    <w:name w:val="46365470E3A149409EA6AFD4ACCFB2AF"/>
  </w:style>
  <w:style w:type="paragraph" w:customStyle="1" w:styleId="B7F4576BAD9F45ECAC5DE740B7C0B022">
    <w:name w:val="B7F4576BAD9F45ECAC5DE740B7C0B022"/>
  </w:style>
  <w:style w:type="paragraph" w:customStyle="1" w:styleId="B07EBED0E0B24DB0AFBE65459ABEEF33">
    <w:name w:val="B07EBED0E0B24DB0AFBE65459ABEEF33"/>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118CC52496B7440481472B534D74718F">
    <w:name w:val="118CC52496B7440481472B534D74718F"/>
  </w:style>
  <w:style w:type="paragraph" w:customStyle="1" w:styleId="36486E1722BF464A90FE42C65D22465E">
    <w:name w:val="36486E1722BF464A90FE42C65D22465E"/>
  </w:style>
  <w:style w:type="paragraph" w:customStyle="1" w:styleId="295FDE3C6DE34960BAABDBE48055CEFF">
    <w:name w:val="295FDE3C6DE34960BAABDBE48055CEFF"/>
  </w:style>
  <w:style w:type="paragraph" w:customStyle="1" w:styleId="9C063400C15C4536B11449DEE6A17F12">
    <w:name w:val="9C063400C15C4536B11449DEE6A17F12"/>
  </w:style>
  <w:style w:type="paragraph" w:customStyle="1" w:styleId="92690BFB73894F22833A1CEEFB38C0E5">
    <w:name w:val="92690BFB73894F22833A1CEEFB38C0E5"/>
  </w:style>
  <w:style w:type="paragraph" w:customStyle="1" w:styleId="11EA223416D541FA8AD2A25722FC03F6">
    <w:name w:val="11EA223416D541FA8AD2A25722FC03F6"/>
  </w:style>
  <w:style w:type="paragraph" w:customStyle="1" w:styleId="044C83D6B1704DB49CD3C75E873E3D99">
    <w:name w:val="044C83D6B1704DB49CD3C75E873E3D99"/>
  </w:style>
  <w:style w:type="paragraph" w:customStyle="1" w:styleId="60E531D62F874531BB37E93BE4C42CD7">
    <w:name w:val="60E531D62F874531BB37E93BE4C42CD7"/>
  </w:style>
  <w:style w:type="paragraph" w:customStyle="1" w:styleId="FD532D69A9864AAD98E3B885F0F6C98B">
    <w:name w:val="FD532D69A9864AAD98E3B885F0F6C98B"/>
  </w:style>
  <w:style w:type="paragraph" w:customStyle="1" w:styleId="739841A1B8A64416BC8210FA6EF698C7">
    <w:name w:val="739841A1B8A64416BC8210FA6EF698C7"/>
  </w:style>
  <w:style w:type="paragraph" w:customStyle="1" w:styleId="59D64159538846969770CB54CE3F1298">
    <w:name w:val="59D64159538846969770CB54CE3F1298"/>
  </w:style>
  <w:style w:type="paragraph" w:customStyle="1" w:styleId="5769310682D044099B3D2882EF478B66">
    <w:name w:val="5769310682D044099B3D2882EF478B66"/>
  </w:style>
  <w:style w:type="paragraph" w:customStyle="1" w:styleId="CF65E76A3BE54E338569B54DD01C5B7C">
    <w:name w:val="CF65E76A3BE54E338569B54DD01C5B7C"/>
  </w:style>
  <w:style w:type="paragraph" w:customStyle="1" w:styleId="44F548B3F85643C88C3ECE7A6F7AE17F">
    <w:name w:val="44F548B3F85643C88C3ECE7A6F7AE17F"/>
  </w:style>
  <w:style w:type="paragraph" w:customStyle="1" w:styleId="1B9D77DA128A4024B6F401502D0AABDD">
    <w:name w:val="1B9D77DA128A4024B6F401502D0AABDD"/>
  </w:style>
  <w:style w:type="paragraph" w:customStyle="1" w:styleId="039F42EC0ABB496AA026BB1EA48DEA6C">
    <w:name w:val="039F42EC0ABB496AA026BB1EA48DEA6C"/>
  </w:style>
  <w:style w:type="paragraph" w:customStyle="1" w:styleId="1A6896FAFBFA4D1D9621E6C8E46F3828">
    <w:name w:val="1A6896FAFBFA4D1D9621E6C8E46F3828"/>
  </w:style>
  <w:style w:type="paragraph" w:customStyle="1" w:styleId="AC637016DB9D4D04A08DF7FFA339C74A">
    <w:name w:val="AC637016DB9D4D04A08DF7FFA339C74A"/>
  </w:style>
  <w:style w:type="paragraph" w:customStyle="1" w:styleId="D8EB64E1AE0748DB880565AE4F703A34">
    <w:name w:val="D8EB64E1AE0748DB880565AE4F703A34"/>
  </w:style>
  <w:style w:type="paragraph" w:customStyle="1" w:styleId="54A746E2EDB842209CA52B981B6BECF1">
    <w:name w:val="54A746E2EDB842209CA52B981B6BECF1"/>
  </w:style>
  <w:style w:type="paragraph" w:customStyle="1" w:styleId="C410A25A314A48B9A77D0C8FF211A5D6">
    <w:name w:val="C410A25A314A48B9A77D0C8FF211A5D6"/>
    <w:rsid w:val="00650F3E"/>
    <w:rPr>
      <w:lang w:val="nl-BE" w:eastAsia="nl-BE"/>
    </w:rPr>
  </w:style>
  <w:style w:type="paragraph" w:customStyle="1" w:styleId="3A74F67E80B1460E9D36AA51A250F18E">
    <w:name w:val="3A74F67E80B1460E9D36AA51A250F18E"/>
    <w:rsid w:val="00650F3E"/>
    <w:rPr>
      <w:lang w:val="nl-BE" w:eastAsia="nl-BE"/>
    </w:rPr>
  </w:style>
  <w:style w:type="paragraph" w:customStyle="1" w:styleId="0570C89748684A33AE69C2C66DCA5F91">
    <w:name w:val="0570C89748684A33AE69C2C66DCA5F91"/>
    <w:rsid w:val="00650F3E"/>
    <w:rPr>
      <w:lang w:val="nl-BE" w:eastAsia="nl-BE"/>
    </w:rPr>
  </w:style>
  <w:style w:type="paragraph" w:customStyle="1" w:styleId="559FEB7F15FD433AA5943E9BA2640AE1">
    <w:name w:val="559FEB7F15FD433AA5943E9BA2640AE1"/>
    <w:rsid w:val="00650F3E"/>
    <w:rPr>
      <w:lang w:val="nl-BE" w:eastAsia="nl-BE"/>
    </w:rPr>
  </w:style>
  <w:style w:type="paragraph" w:customStyle="1" w:styleId="387AB76B89CC407E92634EC99201726E">
    <w:name w:val="387AB76B89CC407E92634EC99201726E"/>
    <w:rsid w:val="00650F3E"/>
    <w:rPr>
      <w:lang w:val="nl-BE" w:eastAsia="nl-BE"/>
    </w:rPr>
  </w:style>
  <w:style w:type="paragraph" w:customStyle="1" w:styleId="6F05A8077F514A9580F161846EFB8F4E">
    <w:name w:val="6F05A8077F514A9580F161846EFB8F4E"/>
    <w:rsid w:val="00650F3E"/>
    <w:rPr>
      <w:lang w:val="nl-BE" w:eastAsia="nl-BE"/>
    </w:rPr>
  </w:style>
  <w:style w:type="paragraph" w:customStyle="1" w:styleId="FA4EA161A29547568CE9E00E086EEF93">
    <w:name w:val="FA4EA161A29547568CE9E00E086EEF93"/>
    <w:rsid w:val="00650F3E"/>
    <w:rPr>
      <w:lang w:val="nl-BE" w:eastAsia="nl-BE"/>
    </w:rPr>
  </w:style>
  <w:style w:type="paragraph" w:customStyle="1" w:styleId="F89C632A5F0646829EDDA34BCE15C563">
    <w:name w:val="F89C632A5F0646829EDDA34BCE15C563"/>
    <w:rsid w:val="00650F3E"/>
    <w:rPr>
      <w:lang w:val="nl-BE" w:eastAsia="nl-BE"/>
    </w:rPr>
  </w:style>
  <w:style w:type="paragraph" w:customStyle="1" w:styleId="49B2A1A66D5B415098BFBD4AFFEDDE17">
    <w:name w:val="49B2A1A66D5B415098BFBD4AFFEDDE17"/>
    <w:rsid w:val="00650F3E"/>
    <w:rPr>
      <w:lang w:val="nl-BE" w:eastAsia="nl-BE"/>
    </w:rPr>
  </w:style>
  <w:style w:type="paragraph" w:customStyle="1" w:styleId="23FCC31105C043E0A6D4DBFB858B4037">
    <w:name w:val="23FCC31105C043E0A6D4DBFB858B4037"/>
    <w:rsid w:val="00650F3E"/>
    <w:rPr>
      <w:lang w:val="nl-BE" w:eastAsia="nl-BE"/>
    </w:rPr>
  </w:style>
  <w:style w:type="paragraph" w:customStyle="1" w:styleId="98CE8D9B2C6D4E5D82A40EBE0EC92F4F">
    <w:name w:val="98CE8D9B2C6D4E5D82A40EBE0EC92F4F"/>
    <w:rsid w:val="00650F3E"/>
    <w:rPr>
      <w:lang w:val="nl-BE" w:eastAsia="nl-BE"/>
    </w:rPr>
  </w:style>
  <w:style w:type="paragraph" w:customStyle="1" w:styleId="C517996CA8E94DD1980DE8F257FF8839">
    <w:name w:val="C517996CA8E94DD1980DE8F257FF8839"/>
    <w:rsid w:val="00650F3E"/>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Project A is een website gemaakt voor stad Antwerpen met als doel projecten tot bij de inwoners te brengen en polsen of er interesse is om het project te realiseren.</Abstract>
  <CompanyAddress>Karel de Grote Hogeschool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8C1DB-604E-4290-A2BC-6BFB4B3D76D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153C810-CB5D-4703-955D-CD4C4AE0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22</TotalTime>
  <Pages>16</Pages>
  <Words>710</Words>
  <Characters>3911</Characters>
  <Application>Microsoft Office Word</Application>
  <DocSecurity>0</DocSecurity>
  <Lines>32</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Project a</vt:lpstr>
      <vt:lpstr/>
      <vt:lpstr>Aan onze aandeelhouders</vt:lpstr>
      <vt:lpstr>    Strategische highlights</vt:lpstr>
      <vt:lpstr>    Financiële highlights</vt:lpstr>
      <vt:lpstr>    Highlights bedrijf</vt:lpstr>
      <vt:lpstr>    Vooruit kijken</vt:lpstr>
      <vt:lpstr>Financieel overzicht</vt:lpstr>
      <vt:lpstr>Jaarrekening</vt:lpstr>
      <vt:lpstr>    Overzicht financiële situatie</vt:lpstr>
      <vt:lpstr>    Overzicht inkomen in uitgebreide zin (Winst en verlies)</vt:lpstr>
      <vt:lpstr>    Overzicht van vermogenswijzigingen</vt:lpstr>
      <vt:lpstr>    Overzicht van cashflows</vt:lpstr>
      <vt:lpstr>Notities bij Jaarrekening</vt:lpstr>
      <vt:lpstr>    Accounts</vt:lpstr>
      <vt:lpstr>    Schuld</vt:lpstr>
      <vt:lpstr>    Continuïteit van de bedrijfsuitoefening</vt:lpstr>
      <vt:lpstr>    Voorwaardelijke schulden</vt:lpstr>
      <vt:lpstr>    Aandachtspunten</vt:lpstr>
      <vt:lpstr>Verslag van onafhankelijke accountant</vt:lpstr>
      <vt:lpstr>Contactinformatie</vt:lpstr>
      <vt:lpstr>Bedrijfsgegevens</vt:lpstr>
    </vt:vector>
  </TitlesOfParts>
  <Company>Team Tof</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c:title>
  <dc:creator>Inghelbrecht Denis</dc:creator>
  <cp:keywords/>
  <cp:lastModifiedBy>Inghelbrecht Denis</cp:lastModifiedBy>
  <cp:revision>5</cp:revision>
  <cp:lastPrinted>2016-02-29T21:46:00Z</cp:lastPrinted>
  <dcterms:created xsi:type="dcterms:W3CDTF">2016-02-29T21:45:00Z</dcterms:created>
  <dcterms:modified xsi:type="dcterms:W3CDTF">2016-03-15T16:48:00Z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